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:rsidRPr="00C727AE" w14:paraId="6AF652A6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F7FF566" w14:textId="77777777" w:rsidR="004B7E44" w:rsidRPr="00C727AE" w:rsidRDefault="004B7E44" w:rsidP="004B7E44">
            <w:pPr>
              <w:rPr>
                <w:rFonts w:cs="Calibri" w:hint="cs"/>
                <w:szCs w:val="28"/>
                <w:lang w:bidi="fa-IR"/>
              </w:rPr>
            </w:pPr>
          </w:p>
        </w:tc>
      </w:tr>
      <w:tr w:rsidR="004B7E44" w:rsidRPr="00C727AE" w14:paraId="03129F5D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D893E" w14:textId="7C9D0118" w:rsidR="004B7E44" w:rsidRPr="00C727AE" w:rsidRDefault="004B7E44" w:rsidP="004B7E44">
            <w:pPr>
              <w:rPr>
                <w:rFonts w:cs="Calibri"/>
                <w:noProof/>
                <w:szCs w:val="28"/>
              </w:rPr>
            </w:pPr>
          </w:p>
          <w:p w14:paraId="1616C866" w14:textId="77777777" w:rsidR="004B7E44" w:rsidRPr="00C727AE" w:rsidRDefault="004B7E44" w:rsidP="004B7E44">
            <w:pPr>
              <w:rPr>
                <w:rFonts w:cs="Calibri"/>
                <w:noProof/>
                <w:szCs w:val="28"/>
              </w:rPr>
            </w:pPr>
          </w:p>
        </w:tc>
      </w:tr>
    </w:tbl>
    <w:p w14:paraId="7C787000" w14:textId="5C837E7F" w:rsidR="004B7E44" w:rsidRPr="00C727AE" w:rsidRDefault="0035396A" w:rsidP="004B7E44">
      <w:pPr>
        <w:rPr>
          <w:rFonts w:cs="Calibri"/>
          <w:szCs w:val="28"/>
        </w:rPr>
      </w:pP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7A7CD8" wp14:editId="4233AA77">
                <wp:simplePos x="0" y="0"/>
                <wp:positionH relativeFrom="page">
                  <wp:posOffset>1111563</wp:posOffset>
                </wp:positionH>
                <wp:positionV relativeFrom="paragraph">
                  <wp:posOffset>296147</wp:posOffset>
                </wp:positionV>
                <wp:extent cx="610552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30BBA" w14:textId="6335015E" w:rsidR="0035396A" w:rsidRPr="0056572B" w:rsidRDefault="0035396A" w:rsidP="0035396A">
                            <w:pPr>
                              <w:pStyle w:val="Subtitle"/>
                              <w:rPr>
                                <w:rFonts w:ascii="Calibri" w:hAnsi="Calibri" w:cs="Calibri"/>
                                <w:sz w:val="7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3825742" wp14:editId="3A5A25DD">
                                  <wp:extent cx="1095375" cy="1371600"/>
                                  <wp:effectExtent l="0" t="0" r="0" b="0"/>
                                  <wp:docPr id="3" name="image1.png" descr="D:\Data\Graphic\Project\Asa Identity\Vol.3\Typography and Symbol\symbol+type2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png" descr="D:\Data\Graphic\Project\Asa Identity\Vol.3\Typography and Symbol\symbol+type2.png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5375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7A7C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5pt;margin-top:23.3pt;width:480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" filled="f" stroked="f">
                <v:textbox style="mso-fit-shape-to-text:t">
                  <w:txbxContent>
                    <w:p w14:paraId="01E30BBA" w14:textId="6335015E" w:rsidR="0035396A" w:rsidRPr="0056572B" w:rsidRDefault="0035396A" w:rsidP="0035396A">
                      <w:pPr>
                        <w:pStyle w:val="Subtitle"/>
                        <w:rPr>
                          <w:rFonts w:ascii="Calibri" w:hAnsi="Calibri" w:cs="Calibri"/>
                          <w:sz w:val="7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03825742" wp14:editId="3A5A25DD">
                            <wp:extent cx="1095375" cy="1371600"/>
                            <wp:effectExtent l="0" t="0" r="0" b="0"/>
                            <wp:docPr id="3" name="image1.png" descr="D:\Data\Graphic\Project\Asa Identity\Vol.3\Typography and Symbol\symbol+type2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png" descr="D:\Data\Graphic\Project\Asa Identity\Vol.3\Typography and Symbol\symbol+type2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5375" cy="13716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348A21" wp14:editId="387B7768">
                <wp:simplePos x="0" y="0"/>
                <wp:positionH relativeFrom="page">
                  <wp:posOffset>798394</wp:posOffset>
                </wp:positionH>
                <wp:positionV relativeFrom="margin">
                  <wp:posOffset>3431</wp:posOffset>
                </wp:positionV>
                <wp:extent cx="6748145" cy="5752531"/>
                <wp:effectExtent l="0" t="0" r="14605" b="196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752531"/>
                        </a:xfrm>
                        <a:prstGeom prst="rect">
                          <a:avLst/>
                        </a:prstGeom>
                        <a:solidFill>
                          <a:srgbClr val="00A9BA">
                            <a:alpha val="85000"/>
                          </a:srgbClr>
                        </a:solidFill>
                        <a:ln>
                          <a:solidFill>
                            <a:srgbClr val="00A9B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E2345" id="Rectangle 2" o:spid="_x0000_s1026" alt="colored rectangle" style="position:absolute;margin-left:62.85pt;margin-top:.25pt;width:531.35pt;height:45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" fillcolor="#00a9ba" strokecolor="#00a9ba" strokeweight="2pt">
                <v:fill opacity="55769f"/>
                <w10:wrap anchorx="page" anchory="margin"/>
              </v:rect>
            </w:pict>
          </mc:Fallback>
        </mc:AlternateContent>
      </w: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567D1" wp14:editId="477F21D7">
                <wp:simplePos x="0" y="0"/>
                <wp:positionH relativeFrom="column">
                  <wp:posOffset>50743</wp:posOffset>
                </wp:positionH>
                <wp:positionV relativeFrom="paragraph">
                  <wp:posOffset>3798533</wp:posOffset>
                </wp:positionV>
                <wp:extent cx="6410325" cy="1397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BAF73" w14:textId="0BA2BAC1" w:rsidR="00A07B67" w:rsidRPr="00E52B7B" w:rsidRDefault="00A07B67" w:rsidP="00E52B7B">
                            <w:pPr>
                              <w:rPr>
                                <w:rFonts w:cs="B Homa"/>
                                <w:color w:val="FFFFFF" w:themeColor="background1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 xml:space="preserve">شناسه: </w:t>
                            </w:r>
                            <w:r w:rsidR="00511BA4">
                              <w:rPr>
                                <w:rFonts w:cs="B Homa"/>
                                <w:color w:val="FFFFFF" w:themeColor="background1"/>
                                <w:sz w:val="44"/>
                                <w:szCs w:val="44"/>
                              </w:rPr>
                              <w:t>Contracts</w:t>
                            </w:r>
                          </w:p>
                          <w:p w14:paraId="29A68FBE" w14:textId="54608236" w:rsidR="00A07B67" w:rsidRPr="00E52B7B" w:rsidRDefault="00A07B67" w:rsidP="00E52B7B">
                            <w:pPr>
                              <w:rPr>
                                <w:rFonts w:cs="B Homa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</w:pPr>
                            <w:r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نگارش:</w:t>
                            </w:r>
                            <w:r w:rsidR="001B6537"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1</w:t>
                            </w:r>
                            <w:r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.</w:t>
                            </w:r>
                            <w:r w:rsidR="001B6537" w:rsidRPr="00E52B7B">
                              <w:rPr>
                                <w:rFonts w:cs="B Homa"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67D1" id="Text Box 9" o:spid="_x0000_s1027" type="#_x0000_t202" style="position:absolute;left:0;text-align:left;margin-left:4pt;margin-top:299.1pt;width:504.75pt;height:1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nlGgIAADQ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" filled="f" stroked="f" strokeweight=".5pt">
                <v:textbox>
                  <w:txbxContent>
                    <w:p w14:paraId="029BAF73" w14:textId="0BA2BAC1" w:rsidR="00A07B67" w:rsidRPr="00E52B7B" w:rsidRDefault="00A07B67" w:rsidP="00E52B7B">
                      <w:pPr>
                        <w:rPr>
                          <w:rFonts w:cs="B Homa"/>
                          <w:color w:val="FFFFFF" w:themeColor="background1"/>
                          <w:sz w:val="44"/>
                          <w:szCs w:val="44"/>
                          <w:lang w:bidi="fa-IR"/>
                        </w:rPr>
                      </w:pPr>
                      <w:r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 xml:space="preserve">شناسه: </w:t>
                      </w:r>
                      <w:r w:rsidR="00511BA4">
                        <w:rPr>
                          <w:rFonts w:cs="B Homa"/>
                          <w:color w:val="FFFFFF" w:themeColor="background1"/>
                          <w:sz w:val="44"/>
                          <w:szCs w:val="44"/>
                        </w:rPr>
                        <w:t>Contracts</w:t>
                      </w:r>
                    </w:p>
                    <w:p w14:paraId="29A68FBE" w14:textId="54608236" w:rsidR="00A07B67" w:rsidRPr="00E52B7B" w:rsidRDefault="00A07B67" w:rsidP="00E52B7B">
                      <w:pPr>
                        <w:rPr>
                          <w:rFonts w:cs="B Homa"/>
                          <w:color w:val="FFFFFF" w:themeColor="background1"/>
                          <w:sz w:val="44"/>
                          <w:szCs w:val="44"/>
                          <w:rtl/>
                        </w:rPr>
                      </w:pPr>
                      <w:r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نگارش:</w:t>
                      </w:r>
                      <w:r w:rsidR="001B6537"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1</w:t>
                      </w:r>
                      <w:r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.</w:t>
                      </w:r>
                      <w:r w:rsidR="001B6537" w:rsidRPr="00E52B7B">
                        <w:rPr>
                          <w:rFonts w:cs="B Homa"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9230D" wp14:editId="2243DE1D">
                <wp:simplePos x="0" y="0"/>
                <wp:positionH relativeFrom="column">
                  <wp:posOffset>3823098</wp:posOffset>
                </wp:positionH>
                <wp:positionV relativeFrom="paragraph">
                  <wp:posOffset>3580775</wp:posOffset>
                </wp:positionV>
                <wp:extent cx="2543175" cy="13335"/>
                <wp:effectExtent l="19050" t="38100" r="47625" b="438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1333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53E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281.95pt" to="501.3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" strokecolor="white [3212]" strokeweight="6pt"/>
            </w:pict>
          </mc:Fallback>
        </mc:AlternateContent>
      </w:r>
      <w:r w:rsidRPr="00C727AE">
        <w:rPr>
          <w:rFonts w:cs="Calibri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12F01" wp14:editId="3CD7DDDE">
                <wp:simplePos x="0" y="0"/>
                <wp:positionH relativeFrom="page">
                  <wp:posOffset>1125513</wp:posOffset>
                </wp:positionH>
                <wp:positionV relativeFrom="paragraph">
                  <wp:posOffset>1836809</wp:posOffset>
                </wp:positionV>
                <wp:extent cx="61055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551C1" w14:textId="60181979" w:rsidR="00A07B67" w:rsidRPr="00F35072" w:rsidRDefault="0056572B" w:rsidP="00E52B7B">
                            <w:pPr>
                              <w:pStyle w:val="Title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معماری جدید </w:t>
                            </w:r>
                            <w:r w:rsidR="00F35072">
                              <w:rPr>
                                <w:rFonts w:hint="cs"/>
                                <w:rtl/>
                              </w:rPr>
                              <w:t>قراردادها</w:t>
                            </w:r>
                          </w:p>
                          <w:p w14:paraId="74BC5A3A" w14:textId="218CAAB6" w:rsidR="00A07B67" w:rsidRPr="0056572B" w:rsidRDefault="00646C5C" w:rsidP="00C03E12">
                            <w:pPr>
                              <w:pStyle w:val="Subtitle"/>
                              <w:rPr>
                                <w:rFonts w:ascii="Calibri" w:hAnsi="Calibri" w:cs="Calibri"/>
                                <w:sz w:val="72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سند</w:t>
                            </w:r>
                            <w:r w:rsidR="00C03E12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59638F">
                              <w:rPr>
                                <w:rFonts w:hint="cs"/>
                                <w:rtl/>
                              </w:rPr>
                              <w:t>چشم‌انداز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59638F" w:rsidRPr="00B7164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12F01" id="_x0000_s1028" type="#_x0000_t202" style="position:absolute;left:0;text-align:left;margin-left:88.6pt;margin-top:144.65pt;width:480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" filled="f" stroked="f">
                <v:textbox style="mso-fit-shape-to-text:t">
                  <w:txbxContent>
                    <w:p w14:paraId="58D551C1" w14:textId="60181979" w:rsidR="00A07B67" w:rsidRPr="00F35072" w:rsidRDefault="0056572B" w:rsidP="00E52B7B">
                      <w:pPr>
                        <w:pStyle w:val="Title"/>
                        <w:rPr>
                          <w:rFonts w:ascii="Calibri" w:hAnsi="Calibri" w:cs="Calibri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معماری جدید </w:t>
                      </w:r>
                      <w:r w:rsidR="00F35072">
                        <w:rPr>
                          <w:rFonts w:hint="cs"/>
                          <w:rtl/>
                        </w:rPr>
                        <w:t>قراردادها</w:t>
                      </w:r>
                    </w:p>
                    <w:p w14:paraId="74BC5A3A" w14:textId="218CAAB6" w:rsidR="00A07B67" w:rsidRPr="0056572B" w:rsidRDefault="00646C5C" w:rsidP="00C03E12">
                      <w:pPr>
                        <w:pStyle w:val="Subtitle"/>
                        <w:rPr>
                          <w:rFonts w:ascii="Calibri" w:hAnsi="Calibri" w:cs="Calibri"/>
                          <w:sz w:val="72"/>
                        </w:rPr>
                      </w:pPr>
                      <w:r>
                        <w:rPr>
                          <w:rFonts w:hint="cs"/>
                          <w:rtl/>
                        </w:rPr>
                        <w:t>سند</w:t>
                      </w:r>
                      <w:r w:rsidR="00C03E12">
                        <w:rPr>
                          <w:rFonts w:hint="cs"/>
                          <w:rtl/>
                        </w:rPr>
                        <w:t xml:space="preserve"> </w:t>
                      </w:r>
                      <w:r w:rsidR="0059638F">
                        <w:rPr>
                          <w:rFonts w:hint="cs"/>
                          <w:rtl/>
                        </w:rPr>
                        <w:t>چشم‌انداز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59638F" w:rsidRPr="00B7164E">
                        <w:rPr>
                          <w:rFonts w:ascii="Calibri" w:hAnsi="Calibri" w:cs="Calibri"/>
                          <w:b/>
                          <w:bCs/>
                        </w:rPr>
                        <w:t>Vision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36D9934" w14:textId="1C03E561" w:rsidR="004B7E44" w:rsidRPr="00C727AE" w:rsidRDefault="004B7E44">
      <w:pPr>
        <w:spacing w:after="200"/>
        <w:rPr>
          <w:rFonts w:cs="Calibri"/>
          <w:szCs w:val="28"/>
          <w:rtl/>
          <w:lang w:bidi="fa-IR"/>
        </w:rPr>
      </w:pPr>
      <w:r w:rsidRPr="00C727AE">
        <w:rPr>
          <w:rFonts w:cs="Calibri"/>
          <w:szCs w:val="28"/>
        </w:rPr>
        <w:br w:type="page"/>
      </w:r>
    </w:p>
    <w:p w14:paraId="0E9B2B59" w14:textId="77777777" w:rsidR="004B7E44" w:rsidRPr="00C727AE" w:rsidRDefault="004B7E44" w:rsidP="00D056E7">
      <w:pPr>
        <w:rPr>
          <w:rFonts w:cs="Calibri"/>
          <w:szCs w:val="28"/>
          <w:lang w:bidi="fa-IR"/>
        </w:rPr>
      </w:pPr>
    </w:p>
    <w:p w14:paraId="44344D65" w14:textId="2259A3AF" w:rsidR="00C30DBD" w:rsidRPr="00C727AE" w:rsidRDefault="00C30DBD" w:rsidP="00A07B67">
      <w:pPr>
        <w:rPr>
          <w:rFonts w:cs="Calibri"/>
          <w:rtl/>
        </w:rPr>
      </w:pPr>
    </w:p>
    <w:p w14:paraId="258A0677" w14:textId="248D5CC7" w:rsidR="00107160" w:rsidRPr="00C727AE" w:rsidRDefault="0035396A" w:rsidP="007647B9">
      <w:pPr>
        <w:pStyle w:val="Heading1"/>
        <w:rPr>
          <w:rFonts w:ascii="Calibri" w:hAnsi="Calibri" w:cs="Calibri"/>
          <w:color w:val="363484"/>
          <w:sz w:val="34"/>
          <w:szCs w:val="34"/>
          <w:rtl/>
        </w:rPr>
      </w:pPr>
      <w:bookmarkStart w:id="0" w:name="_Toc121724648"/>
      <w:r w:rsidRPr="00C727AE">
        <w:rPr>
          <w:rFonts w:ascii="Calibri" w:hAnsi="Calibri" w:cs="Calibri"/>
          <w:color w:val="363484"/>
          <w:sz w:val="34"/>
          <w:szCs w:val="34"/>
          <w:rtl/>
        </w:rPr>
        <w:t>تاریخچه نگارش و بازبینی</w:t>
      </w:r>
      <w:bookmarkEnd w:id="0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2653"/>
        <w:gridCol w:w="1165"/>
        <w:gridCol w:w="4185"/>
      </w:tblGrid>
      <w:tr w:rsidR="00A07B67" w:rsidRPr="00C727AE" w14:paraId="53CA7DD9" w14:textId="77777777" w:rsidTr="00BC0E9F">
        <w:trPr>
          <w:jc w:val="center"/>
        </w:trPr>
        <w:tc>
          <w:tcPr>
            <w:tcW w:w="1182" w:type="dxa"/>
            <w:shd w:val="clear" w:color="auto" w:fill="00FFFF"/>
            <w:vAlign w:val="center"/>
          </w:tcPr>
          <w:p w14:paraId="39BBCE27" w14:textId="441BCBEC" w:rsidR="00A07B67" w:rsidRPr="00C727AE" w:rsidRDefault="00A07B67" w:rsidP="00E43C53">
            <w:pPr>
              <w:pStyle w:val="BodyText"/>
              <w:ind w:left="0"/>
              <w:jc w:val="center"/>
              <w:rPr>
                <w:rFonts w:ascii="Calibri" w:hAnsi="Calibri" w:cs="Calibri"/>
                <w:sz w:val="24"/>
                <w:szCs w:val="28"/>
                <w:rtl/>
              </w:rPr>
            </w:pPr>
            <w:r w:rsidRPr="00C727AE">
              <w:rPr>
                <w:rFonts w:ascii="Calibri" w:hAnsi="Calibri" w:cs="Calibri"/>
                <w:sz w:val="24"/>
                <w:szCs w:val="28"/>
                <w:rtl/>
              </w:rPr>
              <w:t>تاریخ</w:t>
            </w:r>
          </w:p>
        </w:tc>
        <w:tc>
          <w:tcPr>
            <w:tcW w:w="2653" w:type="dxa"/>
            <w:shd w:val="clear" w:color="auto" w:fill="00FFFF"/>
            <w:vAlign w:val="center"/>
          </w:tcPr>
          <w:p w14:paraId="74E07439" w14:textId="41E136C2" w:rsidR="00A07B67" w:rsidRPr="00C727AE" w:rsidRDefault="00A07B67" w:rsidP="00E43C53">
            <w:pPr>
              <w:pStyle w:val="BodyText"/>
              <w:ind w:left="0"/>
              <w:jc w:val="center"/>
              <w:rPr>
                <w:rFonts w:ascii="Calibri" w:hAnsi="Calibri" w:cs="Calibri"/>
                <w:sz w:val="24"/>
                <w:szCs w:val="28"/>
                <w:rtl/>
              </w:rPr>
            </w:pPr>
            <w:r w:rsidRPr="00C727AE">
              <w:rPr>
                <w:rFonts w:ascii="Calibri" w:hAnsi="Calibri" w:cs="Calibri"/>
                <w:sz w:val="24"/>
                <w:szCs w:val="28"/>
                <w:rtl/>
              </w:rPr>
              <w:t>تغییر دهنده</w:t>
            </w:r>
          </w:p>
        </w:tc>
        <w:tc>
          <w:tcPr>
            <w:tcW w:w="1165" w:type="dxa"/>
            <w:shd w:val="clear" w:color="auto" w:fill="00FFFF"/>
            <w:vAlign w:val="center"/>
          </w:tcPr>
          <w:p w14:paraId="61D7A88A" w14:textId="0FA91001" w:rsidR="00A07B67" w:rsidRPr="00C727AE" w:rsidRDefault="00A07B67" w:rsidP="00E43C53">
            <w:pPr>
              <w:pStyle w:val="BodyText"/>
              <w:ind w:left="0"/>
              <w:jc w:val="center"/>
              <w:rPr>
                <w:rFonts w:ascii="Calibri" w:hAnsi="Calibri" w:cs="Calibri"/>
                <w:sz w:val="24"/>
                <w:szCs w:val="28"/>
                <w:rtl/>
              </w:rPr>
            </w:pPr>
            <w:r w:rsidRPr="00C727AE">
              <w:rPr>
                <w:rFonts w:ascii="Calibri" w:hAnsi="Calibri" w:cs="Calibri"/>
                <w:sz w:val="24"/>
                <w:szCs w:val="28"/>
                <w:rtl/>
              </w:rPr>
              <w:t>نگارش</w:t>
            </w:r>
          </w:p>
        </w:tc>
        <w:tc>
          <w:tcPr>
            <w:tcW w:w="4185" w:type="dxa"/>
            <w:shd w:val="clear" w:color="auto" w:fill="00FFFF"/>
            <w:vAlign w:val="center"/>
          </w:tcPr>
          <w:p w14:paraId="29699D76" w14:textId="1A86FC66" w:rsidR="00A07B67" w:rsidRPr="00C727AE" w:rsidRDefault="007A137E" w:rsidP="00E43C53">
            <w:pPr>
              <w:pStyle w:val="BodyText"/>
              <w:ind w:left="0"/>
              <w:jc w:val="center"/>
              <w:rPr>
                <w:rFonts w:ascii="Calibri" w:hAnsi="Calibri" w:cs="Calibri"/>
                <w:sz w:val="24"/>
                <w:szCs w:val="28"/>
                <w:rtl/>
              </w:rPr>
            </w:pPr>
            <w:r w:rsidRPr="00C727AE">
              <w:rPr>
                <w:rFonts w:ascii="Calibri" w:hAnsi="Calibri" w:cs="Calibri"/>
                <w:sz w:val="24"/>
                <w:szCs w:val="28"/>
                <w:rtl/>
              </w:rPr>
              <w:t>وضعیت</w:t>
            </w:r>
          </w:p>
        </w:tc>
      </w:tr>
    </w:tbl>
    <w:p w14:paraId="3B26D6DA" w14:textId="77777777" w:rsidR="00107160" w:rsidRPr="00C727AE" w:rsidRDefault="00107160" w:rsidP="00107160">
      <w:pPr>
        <w:pStyle w:val="BodyText"/>
        <w:rPr>
          <w:rFonts w:ascii="Calibri" w:hAnsi="Calibri" w:cs="Calibri"/>
          <w:sz w:val="24"/>
          <w:szCs w:val="28"/>
        </w:rPr>
      </w:pPr>
    </w:p>
    <w:p w14:paraId="5C0D37F2" w14:textId="77777777" w:rsidR="00107160" w:rsidRPr="00C727AE" w:rsidRDefault="00107160" w:rsidP="00107160">
      <w:pPr>
        <w:pStyle w:val="BodyText"/>
        <w:rPr>
          <w:rFonts w:ascii="Calibri" w:hAnsi="Calibri" w:cs="Calibri"/>
          <w:sz w:val="24"/>
          <w:szCs w:val="28"/>
        </w:rPr>
      </w:pPr>
    </w:p>
    <w:p w14:paraId="61C1092D" w14:textId="77777777" w:rsidR="00107160" w:rsidRPr="00C727AE" w:rsidRDefault="00107160" w:rsidP="00107160">
      <w:pPr>
        <w:pStyle w:val="BodyText"/>
        <w:rPr>
          <w:rFonts w:ascii="Calibri" w:hAnsi="Calibri" w:cs="Calibri"/>
          <w:sz w:val="24"/>
          <w:szCs w:val="28"/>
        </w:rPr>
      </w:pPr>
    </w:p>
    <w:p w14:paraId="3B980D1E" w14:textId="77777777" w:rsidR="00107160" w:rsidRPr="00C727AE" w:rsidRDefault="00107160" w:rsidP="00107160">
      <w:pPr>
        <w:pStyle w:val="BodyText"/>
        <w:rPr>
          <w:rFonts w:ascii="Calibri" w:hAnsi="Calibri" w:cs="Calibri"/>
          <w:sz w:val="24"/>
          <w:szCs w:val="28"/>
        </w:rPr>
      </w:pPr>
    </w:p>
    <w:p w14:paraId="418CFC53" w14:textId="18B03421" w:rsidR="004577E8" w:rsidRPr="00C727AE" w:rsidRDefault="004577E8">
      <w:pPr>
        <w:bidi w:val="0"/>
        <w:spacing w:after="200"/>
        <w:jc w:val="left"/>
        <w:rPr>
          <w:rFonts w:eastAsia="Times New Roman" w:cs="Calibri"/>
          <w:szCs w:val="28"/>
          <w:rtl/>
          <w:lang w:val="en-GB" w:eastAsia="nl-NL"/>
        </w:rPr>
      </w:pPr>
      <w:r w:rsidRPr="00C727AE">
        <w:rPr>
          <w:rFonts w:eastAsia="Times New Roman" w:cs="Calibri"/>
          <w:szCs w:val="28"/>
          <w:rtl/>
          <w:lang w:val="en-GB" w:eastAsia="nl-NL"/>
        </w:rPr>
        <w:br w:type="page"/>
      </w:r>
    </w:p>
    <w:bookmarkStart w:id="1" w:name="_Toc493414173" w:displacedByCustomXml="next"/>
    <w:bookmarkStart w:id="2" w:name="_Toc492481569" w:displacedByCustomXml="next"/>
    <w:bookmarkStart w:id="3" w:name="_Toc456605225" w:displacedByCustomXml="next"/>
    <w:bookmarkStart w:id="4" w:name="_Toc15222097" w:displacedByCustomXml="next"/>
    <w:sdt>
      <w:sdtPr>
        <w:rPr>
          <w:rFonts w:cs="Calibri"/>
          <w:b/>
          <w:bCs/>
          <w:sz w:val="32"/>
          <w:szCs w:val="32"/>
          <w:rtl/>
        </w:rPr>
        <w:id w:val="-1232066563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8"/>
        </w:rPr>
      </w:sdtEndPr>
      <w:sdtContent>
        <w:p w14:paraId="46A59B0E" w14:textId="77777777" w:rsidR="00FE75C1" w:rsidRPr="00C727AE" w:rsidRDefault="00CC530C" w:rsidP="003B1466">
          <w:pPr>
            <w:jc w:val="center"/>
            <w:rPr>
              <w:rFonts w:cs="Calibri"/>
              <w:b/>
              <w:bCs/>
              <w:sz w:val="32"/>
              <w:szCs w:val="32"/>
            </w:rPr>
          </w:pPr>
          <w:r w:rsidRPr="00C727AE">
            <w:rPr>
              <w:rFonts w:cs="Calibri"/>
              <w:b/>
              <w:bCs/>
              <w:sz w:val="32"/>
              <w:szCs w:val="32"/>
              <w:rtl/>
            </w:rPr>
            <w:t>فهرست مطالب</w:t>
          </w:r>
        </w:p>
        <w:p w14:paraId="61D8764A" w14:textId="72C71844" w:rsidR="00DF69B8" w:rsidRDefault="00970DF9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C727AE">
            <w:rPr>
              <w:rFonts w:cs="Calibri"/>
              <w:szCs w:val="28"/>
              <w14:cntxtAlts/>
            </w:rPr>
            <w:fldChar w:fldCharType="begin"/>
          </w:r>
          <w:r w:rsidRPr="00C727AE">
            <w:rPr>
              <w:rFonts w:cs="Calibri"/>
              <w:szCs w:val="28"/>
              <w14:cntxtAlts/>
            </w:rPr>
            <w:instrText xml:space="preserve"> TOC \o "1-5" \h \z \u </w:instrText>
          </w:r>
          <w:r w:rsidRPr="00C727AE">
            <w:rPr>
              <w:rFonts w:cs="Calibri"/>
              <w:szCs w:val="28"/>
              <w14:cntxtAlts/>
            </w:rPr>
            <w:fldChar w:fldCharType="separate"/>
          </w:r>
          <w:hyperlink w:anchor="_Toc121724648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تار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خچه</w:t>
            </w:r>
            <w:r w:rsidR="00DF69B8" w:rsidRPr="00A538A5">
              <w:rPr>
                <w:rStyle w:val="Hyperlink"/>
                <w:rFonts w:cs="Calibri"/>
                <w:noProof/>
                <w:rtl/>
              </w:rPr>
              <w:t xml:space="preserve"> نگارش و بازب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ن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_Toc121724648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2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483EDF35" w14:textId="2BD99524" w:rsidR="00DF69B8" w:rsidRDefault="00000000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724649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هدف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_Toc121724649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4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2F05DB6E" w14:textId="79C1CD13" w:rsidR="00DF69B8" w:rsidRDefault="00000000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724650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تعار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ف،</w:t>
            </w:r>
            <w:r w:rsidR="00DF69B8" w:rsidRPr="00A538A5">
              <w:rPr>
                <w:rStyle w:val="Hyperlink"/>
                <w:rFonts w:cs="Calibri"/>
                <w:noProof/>
                <w:rtl/>
              </w:rPr>
              <w:t xml:space="preserve"> اصطلاحات و اختصارات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_Toc121724650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4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0EBFE960" w14:textId="669220EC" w:rsidR="00DF69B8" w:rsidRDefault="00000000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724651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کاربران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_Toc121724651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4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7368B641" w14:textId="03670F83" w:rsidR="00DF69B8" w:rsidRDefault="00000000" w:rsidP="00DF69B8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1724652" w:history="1">
            <w:r w:rsidR="00DF69B8" w:rsidRPr="00A538A5">
              <w:rPr>
                <w:rStyle w:val="Hyperlink"/>
                <w:rFonts w:cs="Calibri"/>
                <w:noProof/>
                <w:rtl/>
              </w:rPr>
              <w:t>ن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ازمند</w:t>
            </w:r>
            <w:r w:rsidR="00DF69B8" w:rsidRPr="00A538A5">
              <w:rPr>
                <w:rStyle w:val="Hyperlink"/>
                <w:rFonts w:cs="Calibri" w:hint="cs"/>
                <w:noProof/>
                <w:rtl/>
              </w:rPr>
              <w:t>ی‌</w:t>
            </w:r>
            <w:r w:rsidR="00DF69B8" w:rsidRPr="00A538A5">
              <w:rPr>
                <w:rStyle w:val="Hyperlink"/>
                <w:rFonts w:cs="Calibri" w:hint="eastAsia"/>
                <w:noProof/>
                <w:rtl/>
              </w:rPr>
              <w:t>ها</w:t>
            </w:r>
            <w:r w:rsidR="00DF69B8">
              <w:rPr>
                <w:noProof/>
                <w:webHidden/>
              </w:rPr>
              <w:tab/>
            </w:r>
            <w:r w:rsidR="00DF69B8">
              <w:rPr>
                <w:noProof/>
                <w:webHidden/>
              </w:rPr>
              <w:fldChar w:fldCharType="begin"/>
            </w:r>
            <w:r w:rsidR="00DF69B8">
              <w:rPr>
                <w:noProof/>
                <w:webHidden/>
              </w:rPr>
              <w:instrText xml:space="preserve"> PAGEREF _Toc121724652 \h </w:instrText>
            </w:r>
            <w:r w:rsidR="00DF69B8">
              <w:rPr>
                <w:noProof/>
                <w:webHidden/>
              </w:rPr>
            </w:r>
            <w:r w:rsidR="00DF69B8">
              <w:rPr>
                <w:noProof/>
                <w:webHidden/>
              </w:rPr>
              <w:fldChar w:fldCharType="separate"/>
            </w:r>
            <w:r w:rsidR="00DF69B8">
              <w:rPr>
                <w:noProof/>
                <w:webHidden/>
              </w:rPr>
              <w:t>5</w:t>
            </w:r>
            <w:r w:rsidR="00DF69B8">
              <w:rPr>
                <w:noProof/>
                <w:webHidden/>
              </w:rPr>
              <w:fldChar w:fldCharType="end"/>
            </w:r>
          </w:hyperlink>
        </w:p>
        <w:p w14:paraId="37AC628D" w14:textId="1324C62A" w:rsidR="00FE75C1" w:rsidRPr="00C727AE" w:rsidRDefault="00970DF9" w:rsidP="00937C47">
          <w:pPr>
            <w:rPr>
              <w:rFonts w:cs="Calibri"/>
              <w:szCs w:val="28"/>
            </w:rPr>
          </w:pPr>
          <w:r w:rsidRPr="00C727AE">
            <w:rPr>
              <w:rFonts w:cs="Calibri"/>
              <w:szCs w:val="28"/>
              <w14:cntxtAlts/>
            </w:rPr>
            <w:fldChar w:fldCharType="end"/>
          </w:r>
        </w:p>
      </w:sdtContent>
    </w:sdt>
    <w:p w14:paraId="574C3C2F" w14:textId="2D7C8C90" w:rsidR="00E732F8" w:rsidRPr="00C727AE" w:rsidRDefault="00E732F8" w:rsidP="008E3420">
      <w:pPr>
        <w:bidi w:val="0"/>
        <w:spacing w:after="200"/>
        <w:jc w:val="left"/>
        <w:rPr>
          <w:rFonts w:cs="Calibri"/>
          <w:szCs w:val="28"/>
        </w:rPr>
      </w:pPr>
      <w:r w:rsidRPr="00C727AE">
        <w:rPr>
          <w:rFonts w:cs="Calibri"/>
          <w:szCs w:val="28"/>
          <w:rtl/>
        </w:rPr>
        <w:br w:type="page"/>
      </w:r>
    </w:p>
    <w:p w14:paraId="38258AAA" w14:textId="27F25F18" w:rsidR="006F54BB" w:rsidRPr="00C727AE" w:rsidRDefault="006F54BB" w:rsidP="005768B9">
      <w:pPr>
        <w:pStyle w:val="Heading1"/>
        <w:rPr>
          <w:rFonts w:ascii="Calibri" w:hAnsi="Calibri" w:cs="Calibri"/>
          <w:rtl/>
        </w:rPr>
      </w:pPr>
      <w:bookmarkStart w:id="5" w:name="_Toc121724649"/>
      <w:bookmarkEnd w:id="4"/>
      <w:bookmarkEnd w:id="3"/>
      <w:bookmarkEnd w:id="2"/>
      <w:bookmarkEnd w:id="1"/>
      <w:r w:rsidRPr="00C727AE">
        <w:rPr>
          <w:rFonts w:ascii="Calibri" w:hAnsi="Calibri" w:cs="Calibri"/>
          <w:rtl/>
        </w:rPr>
        <w:lastRenderedPageBreak/>
        <w:t>هدف</w:t>
      </w:r>
      <w:bookmarkEnd w:id="5"/>
    </w:p>
    <w:p w14:paraId="42C2B5C4" w14:textId="5FF887A8" w:rsidR="00C727AE" w:rsidRPr="00C727AE" w:rsidRDefault="00C727AE" w:rsidP="00C727AE">
      <w:pPr>
        <w:rPr>
          <w:rFonts w:eastAsia="Calibri" w:cs="Calibri"/>
          <w:sz w:val="22"/>
          <w:szCs w:val="24"/>
          <w:rtl/>
          <w:lang w:bidi="fa-IR"/>
        </w:rPr>
      </w:pPr>
      <w:r w:rsidRPr="00C727AE">
        <w:rPr>
          <w:rFonts w:eastAsia="Calibri" w:cs="Calibri"/>
          <w:sz w:val="22"/>
          <w:szCs w:val="24"/>
          <w:rtl/>
          <w:lang w:bidi="fa-IR"/>
        </w:rPr>
        <w:t xml:space="preserve">هدف از تهیه این سند، تحلیل و شناخت نیازمندی‌های زیرسامانه </w:t>
      </w:r>
      <w:r w:rsidR="008B67BB">
        <w:rPr>
          <w:rFonts w:eastAsia="Calibri" w:cs="Calibri" w:hint="cs"/>
          <w:sz w:val="22"/>
          <w:szCs w:val="24"/>
          <w:rtl/>
          <w:lang w:bidi="fa-IR"/>
        </w:rPr>
        <w:t xml:space="preserve">قراردادها در </w:t>
      </w:r>
      <w:r w:rsidRPr="00C727AE">
        <w:rPr>
          <w:rFonts w:eastAsia="Calibri" w:cs="Calibri"/>
          <w:sz w:val="22"/>
          <w:szCs w:val="24"/>
          <w:rtl/>
          <w:lang w:bidi="fa-IR"/>
        </w:rPr>
        <w:t xml:space="preserve">کارگزاری آگاه است. این سند به نیازمندی‌ها و امکانات کلان سامانه </w:t>
      </w:r>
      <w:r w:rsidR="008B67BB">
        <w:rPr>
          <w:rFonts w:eastAsia="Calibri" w:cs="Calibri" w:hint="cs"/>
          <w:sz w:val="22"/>
          <w:szCs w:val="24"/>
          <w:rtl/>
          <w:lang w:bidi="fa-IR"/>
        </w:rPr>
        <w:t xml:space="preserve">قراردادها </w:t>
      </w:r>
      <w:r w:rsidRPr="00C727AE">
        <w:rPr>
          <w:rFonts w:eastAsia="Calibri" w:cs="Calibri"/>
          <w:sz w:val="22"/>
          <w:szCs w:val="24"/>
          <w:rtl/>
          <w:lang w:bidi="fa-IR"/>
        </w:rPr>
        <w:t>پرداخته و راه‌حل‌های مناسبی برای پیشبرد هرکدام از آن‌ها ارائه می‌دهد. این راه‌حل‌ها درنهایت منجر به اجرای سامانه‌ای با ویژگی‌های زیر خواهند شد:</w:t>
      </w:r>
    </w:p>
    <w:p w14:paraId="1D9B0AE8" w14:textId="77777777" w:rsidR="00065B64" w:rsidRDefault="00065B64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</w:rPr>
      </w:pPr>
      <w:r>
        <w:rPr>
          <w:rFonts w:eastAsia="Calibri" w:cs="Calibri" w:hint="cs"/>
          <w:szCs w:val="24"/>
          <w:rtl/>
        </w:rPr>
        <w:t>متمرکز کردن فرایند تعریف و ثبت قرارداد در یک منبع مرکزی</w:t>
      </w:r>
    </w:p>
    <w:p w14:paraId="1262B79C" w14:textId="4B0195F5" w:rsidR="00D22221" w:rsidRDefault="00D22221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</w:rPr>
      </w:pPr>
      <w:r>
        <w:rPr>
          <w:rFonts w:eastAsia="Calibri" w:cs="Calibri" w:hint="cs"/>
          <w:szCs w:val="24"/>
          <w:rtl/>
        </w:rPr>
        <w:t>مدیریت متمرکز فرایندهای مرتبط با قراردادها</w:t>
      </w:r>
    </w:p>
    <w:p w14:paraId="42C3FDA4" w14:textId="0716D7D5" w:rsidR="00C727AE" w:rsidRPr="00C727AE" w:rsidRDefault="00C727AE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  <w:rtl/>
        </w:rPr>
      </w:pPr>
      <w:r w:rsidRPr="00C727AE">
        <w:rPr>
          <w:rFonts w:eastAsia="Calibri" w:cs="Calibri"/>
          <w:szCs w:val="24"/>
          <w:rtl/>
        </w:rPr>
        <w:t>ارتقای سطح خدمات ارائه شده</w:t>
      </w:r>
    </w:p>
    <w:p w14:paraId="63B6D943" w14:textId="5213B0C7" w:rsidR="00C727AE" w:rsidRPr="00C727AE" w:rsidRDefault="00C727AE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  <w:rtl/>
        </w:rPr>
      </w:pPr>
      <w:r w:rsidRPr="00C727AE">
        <w:rPr>
          <w:rFonts w:eastAsia="Calibri" w:cs="Calibri"/>
          <w:szCs w:val="24"/>
          <w:rtl/>
        </w:rPr>
        <w:t xml:space="preserve">کاهش وابستگی سامانه </w:t>
      </w:r>
      <w:r w:rsidR="008B67BB">
        <w:rPr>
          <w:rFonts w:eastAsia="Calibri" w:cs="Calibri" w:hint="cs"/>
          <w:szCs w:val="24"/>
          <w:rtl/>
        </w:rPr>
        <w:t xml:space="preserve">های کارگزاری </w:t>
      </w:r>
      <w:r w:rsidRPr="00C727AE">
        <w:rPr>
          <w:rFonts w:eastAsia="Calibri" w:cs="Calibri"/>
          <w:szCs w:val="24"/>
          <w:rtl/>
        </w:rPr>
        <w:t>به دیگر سیستم‌ها</w:t>
      </w:r>
    </w:p>
    <w:p w14:paraId="08F92044" w14:textId="77777777" w:rsidR="00C727AE" w:rsidRPr="00C727AE" w:rsidRDefault="00C727AE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  <w:rtl/>
        </w:rPr>
      </w:pPr>
      <w:r w:rsidRPr="00C727AE">
        <w:rPr>
          <w:rFonts w:eastAsia="Calibri" w:cs="Calibri"/>
          <w:szCs w:val="24"/>
          <w:rtl/>
        </w:rPr>
        <w:t>بهینه سازی عملکرد نیروی انسانی و زمان موردنیاز جهت پشتیبانی</w:t>
      </w:r>
    </w:p>
    <w:p w14:paraId="58577A96" w14:textId="77777777" w:rsidR="00C727AE" w:rsidRPr="00C727AE" w:rsidRDefault="00C727AE" w:rsidP="00C727AE">
      <w:pPr>
        <w:pStyle w:val="ListParagraph"/>
        <w:numPr>
          <w:ilvl w:val="0"/>
          <w:numId w:val="13"/>
        </w:numPr>
        <w:rPr>
          <w:rFonts w:eastAsia="Calibri" w:cs="Calibri"/>
          <w:szCs w:val="24"/>
          <w:rtl/>
        </w:rPr>
      </w:pPr>
      <w:r w:rsidRPr="00C727AE">
        <w:rPr>
          <w:rFonts w:eastAsia="Calibri" w:cs="Calibri"/>
          <w:szCs w:val="24"/>
          <w:rtl/>
        </w:rPr>
        <w:t>کاهش خطای نیروی انسانی</w:t>
      </w:r>
    </w:p>
    <w:p w14:paraId="4F28D82B" w14:textId="77777777" w:rsidR="00C727AE" w:rsidRPr="00C727AE" w:rsidRDefault="00C727AE" w:rsidP="00512A40">
      <w:pPr>
        <w:pStyle w:val="ListParagraph"/>
        <w:numPr>
          <w:ilvl w:val="0"/>
          <w:numId w:val="13"/>
        </w:numPr>
        <w:rPr>
          <w:rFonts w:eastAsia="Calibri" w:cs="Calibri"/>
          <w:szCs w:val="24"/>
        </w:rPr>
      </w:pPr>
      <w:r w:rsidRPr="00C727AE">
        <w:rPr>
          <w:rFonts w:eastAsia="Calibri" w:cs="Calibri"/>
          <w:szCs w:val="24"/>
          <w:rtl/>
        </w:rPr>
        <w:t>متمرکز نمودن اطلاعات و دسترسی بلادرنگ به آن‌ها</w:t>
      </w:r>
    </w:p>
    <w:p w14:paraId="7507BEDD" w14:textId="43316F71" w:rsidR="004E3CF7" w:rsidRPr="00C727AE" w:rsidRDefault="00C727AE" w:rsidP="00512A40">
      <w:pPr>
        <w:pStyle w:val="ListParagraph"/>
        <w:numPr>
          <w:ilvl w:val="0"/>
          <w:numId w:val="13"/>
        </w:numPr>
        <w:rPr>
          <w:rFonts w:eastAsia="Calibri" w:cs="Calibri"/>
          <w:szCs w:val="24"/>
        </w:rPr>
      </w:pPr>
      <w:r w:rsidRPr="00C727AE">
        <w:rPr>
          <w:rFonts w:eastAsia="Calibri" w:cs="Calibri"/>
          <w:szCs w:val="24"/>
          <w:rtl/>
        </w:rPr>
        <w:t>سهولت در تولید گزارش‌های موردنیاز</w:t>
      </w:r>
    </w:p>
    <w:p w14:paraId="756D44B2" w14:textId="77777777" w:rsidR="00C727AE" w:rsidRPr="00C727AE" w:rsidRDefault="00C727AE" w:rsidP="00C727AE">
      <w:pPr>
        <w:rPr>
          <w:rFonts w:eastAsia="Calibri" w:cs="Calibri"/>
          <w:sz w:val="22"/>
          <w:szCs w:val="24"/>
          <w:rtl/>
          <w:lang w:bidi="fa-IR"/>
        </w:rPr>
      </w:pPr>
    </w:p>
    <w:p w14:paraId="7BF165E2" w14:textId="77777777" w:rsidR="00C727AE" w:rsidRPr="00C727AE" w:rsidRDefault="00C727AE" w:rsidP="00C727AE">
      <w:pPr>
        <w:pStyle w:val="Heading1"/>
        <w:rPr>
          <w:rFonts w:ascii="Calibri" w:hAnsi="Calibri" w:cs="Calibri"/>
          <w:rtl/>
        </w:rPr>
      </w:pPr>
      <w:bookmarkStart w:id="6" w:name="_Toc120022913"/>
      <w:bookmarkStart w:id="7" w:name="_Toc121724650"/>
      <w:r w:rsidRPr="00C727AE">
        <w:rPr>
          <w:rFonts w:ascii="Calibri" w:hAnsi="Calibri" w:cs="Calibri"/>
          <w:rtl/>
        </w:rPr>
        <w:t>تعاریف، اصطلاحات و اختصارات</w:t>
      </w:r>
      <w:bookmarkEnd w:id="6"/>
      <w:bookmarkEnd w:id="7"/>
    </w:p>
    <w:tbl>
      <w:tblPr>
        <w:tblStyle w:val="ListTable4-Accent3"/>
        <w:bidiVisual/>
        <w:tblW w:w="0" w:type="auto"/>
        <w:tblLook w:val="04A0" w:firstRow="1" w:lastRow="0" w:firstColumn="1" w:lastColumn="0" w:noHBand="0" w:noVBand="1"/>
      </w:tblPr>
      <w:tblGrid>
        <w:gridCol w:w="2031"/>
        <w:gridCol w:w="7551"/>
      </w:tblGrid>
      <w:tr w:rsidR="00C727AE" w:rsidRPr="00C727AE" w14:paraId="4E14413F" w14:textId="77777777" w:rsidTr="00645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8DCD" w14:textId="77777777" w:rsidR="00C727AE" w:rsidRPr="00C727AE" w:rsidRDefault="00C727AE" w:rsidP="009F6055">
            <w:pPr>
              <w:jc w:val="center"/>
              <w:rPr>
                <w:rFonts w:eastAsia="Calibri" w:cs="Calibri"/>
                <w:rtl/>
                <w:lang w:bidi="fa-IR"/>
              </w:rPr>
            </w:pPr>
            <w:r w:rsidRPr="00C727AE">
              <w:rPr>
                <w:rFonts w:eastAsia="Calibri" w:cs="Calibri"/>
                <w:rtl/>
                <w:lang w:bidi="fa-IR"/>
              </w:rPr>
              <w:t>واژه، عبارت یا سرنام</w:t>
            </w:r>
          </w:p>
        </w:tc>
        <w:tc>
          <w:tcPr>
            <w:tcW w:w="7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F7AB" w14:textId="77777777" w:rsidR="00C727AE" w:rsidRPr="00C727AE" w:rsidRDefault="00C727AE" w:rsidP="009F6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rtl/>
                <w:lang w:bidi="fa-IR"/>
              </w:rPr>
            </w:pPr>
            <w:r w:rsidRPr="00C727AE">
              <w:rPr>
                <w:rFonts w:eastAsia="Calibri" w:cs="Calibri"/>
                <w:rtl/>
                <w:lang w:bidi="fa-IR"/>
              </w:rPr>
              <w:t>شرح یا تعریف</w:t>
            </w:r>
          </w:p>
        </w:tc>
      </w:tr>
      <w:tr w:rsidR="00C93EDB" w:rsidRPr="00C727AE" w14:paraId="3C44AECC" w14:textId="77777777" w:rsidTr="00645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tcBorders>
              <w:top w:val="single" w:sz="4" w:space="0" w:color="auto"/>
            </w:tcBorders>
          </w:tcPr>
          <w:p w14:paraId="7459A46F" w14:textId="7876A916" w:rsidR="00C93EDB" w:rsidRPr="00C727AE" w:rsidRDefault="00C93EDB" w:rsidP="009F6055">
            <w:pPr>
              <w:jc w:val="center"/>
              <w:rPr>
                <w:rFonts w:eastAsia="Calibri" w:cs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قرارداد</w:t>
            </w:r>
          </w:p>
        </w:tc>
        <w:tc>
          <w:tcPr>
            <w:tcW w:w="7551" w:type="dxa"/>
            <w:tcBorders>
              <w:top w:val="single" w:sz="4" w:space="0" w:color="auto"/>
            </w:tcBorders>
          </w:tcPr>
          <w:p w14:paraId="2E06219F" w14:textId="6C9E5176" w:rsidR="00C93EDB" w:rsidRPr="00C93EDB" w:rsidRDefault="00C93EDB" w:rsidP="00C93ED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rtl/>
              </w:rPr>
            </w:pPr>
            <w:r>
              <w:rPr>
                <w:rFonts w:hint="cs"/>
                <w:rtl/>
              </w:rPr>
              <w:t xml:space="preserve">شامل </w:t>
            </w:r>
            <w:r w:rsidRPr="00303923">
              <w:rPr>
                <w:rFonts w:hint="cs"/>
                <w:rtl/>
              </w:rPr>
              <w:t>توافق</w:t>
            </w:r>
            <w:r>
              <w:rPr>
                <w:rFonts w:hint="cs"/>
                <w:rtl/>
              </w:rPr>
              <w:t xml:space="preserve">ی </w:t>
            </w:r>
            <w:r w:rsidRPr="00303923">
              <w:rPr>
                <w:rFonts w:hint="cs"/>
                <w:rtl/>
              </w:rPr>
              <w:t xml:space="preserve">است که </w:t>
            </w:r>
            <w:r>
              <w:rPr>
                <w:rFonts w:hint="cs"/>
                <w:rtl/>
              </w:rPr>
              <w:t xml:space="preserve">بین کارگزاری و مشتری برقرار شده و در آنها </w:t>
            </w:r>
            <w:r w:rsidRPr="0037526A">
              <w:rPr>
                <w:rtl/>
              </w:rPr>
              <w:t xml:space="preserve">حقوق و تکالیف طرفین </w:t>
            </w:r>
            <w:r>
              <w:rPr>
                <w:rFonts w:hint="cs"/>
                <w:rtl/>
              </w:rPr>
              <w:t>ذکر می‌شود.</w:t>
            </w:r>
          </w:p>
        </w:tc>
      </w:tr>
      <w:tr w:rsidR="00C93EDB" w:rsidRPr="00C727AE" w14:paraId="54208D6D" w14:textId="77777777" w:rsidTr="00C72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23AC90E5" w14:textId="5C27AFA5" w:rsidR="00C93EDB" w:rsidRPr="00C727AE" w:rsidRDefault="00C93EDB" w:rsidP="009F6055">
            <w:pPr>
              <w:jc w:val="center"/>
              <w:rPr>
                <w:rFonts w:eastAsia="Calibri" w:cs="Calibri"/>
                <w:rtl/>
                <w:lang w:bidi="fa-IR"/>
              </w:rPr>
            </w:pPr>
            <w:r w:rsidRPr="00F92844">
              <w:rPr>
                <w:rFonts w:hint="cs"/>
                <w:rtl/>
                <w:lang w:bidi="fa-IR"/>
              </w:rPr>
              <w:t>قرارداد قابل امضاء</w:t>
            </w:r>
          </w:p>
        </w:tc>
        <w:tc>
          <w:tcPr>
            <w:tcW w:w="7551" w:type="dxa"/>
          </w:tcPr>
          <w:p w14:paraId="2E3F7963" w14:textId="362B5D42" w:rsidR="00C93EDB" w:rsidRPr="00C727AE" w:rsidRDefault="00C93EDB" w:rsidP="006456C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ویژگی </w:t>
            </w:r>
            <w:r w:rsidRPr="00C86A71">
              <w:rPr>
                <w:rFonts w:hint="cs"/>
                <w:rtl/>
                <w:lang w:bidi="fa-IR"/>
              </w:rPr>
              <w:t xml:space="preserve">قرارداد </w:t>
            </w:r>
            <w:r>
              <w:rPr>
                <w:rFonts w:hint="cs"/>
                <w:rtl/>
                <w:lang w:bidi="fa-IR"/>
              </w:rPr>
              <w:t xml:space="preserve">که به واسطه آن </w:t>
            </w:r>
            <w:r w:rsidRPr="00F92844">
              <w:rPr>
                <w:rFonts w:hint="cs"/>
                <w:rtl/>
                <w:lang w:bidi="fa-IR"/>
              </w:rPr>
              <w:t xml:space="preserve">یک شخص مخیر باشد </w:t>
            </w:r>
            <w:r>
              <w:rPr>
                <w:rFonts w:hint="cs"/>
                <w:rtl/>
                <w:lang w:bidi="fa-IR"/>
              </w:rPr>
              <w:t>قرارداد</w:t>
            </w:r>
            <w:r w:rsidRPr="00F92844">
              <w:rPr>
                <w:rFonts w:hint="cs"/>
                <w:rtl/>
                <w:lang w:bidi="fa-IR"/>
              </w:rPr>
              <w:t xml:space="preserve"> را امضا کند یا نکند. این مورد از طرف سامانه مدیریت خواهد شد</w:t>
            </w:r>
            <w:r w:rsidR="0019194D">
              <w:rPr>
                <w:rFonts w:hint="cs"/>
                <w:rtl/>
                <w:lang w:bidi="fa-IR"/>
              </w:rPr>
              <w:t>.</w:t>
            </w:r>
          </w:p>
        </w:tc>
      </w:tr>
      <w:tr w:rsidR="00C93EDB" w:rsidRPr="00C727AE" w14:paraId="720A7E87" w14:textId="77777777" w:rsidTr="00C7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7E4E4CE" w14:textId="39FCC469" w:rsidR="00C93EDB" w:rsidRPr="00C93EDB" w:rsidRDefault="00C93EDB" w:rsidP="00C93EDB">
            <w:pPr>
              <w:jc w:val="center"/>
              <w:rPr>
                <w:rFonts w:eastAsia="Calibri" w:cs="Calibri"/>
                <w:rtl/>
              </w:rPr>
            </w:pPr>
            <w:r w:rsidRPr="00F92844">
              <w:rPr>
                <w:rFonts w:hint="cs"/>
                <w:rtl/>
                <w:lang w:bidi="fa-IR"/>
              </w:rPr>
              <w:t>قرارداد الزامی امضاء(فورس امضاء)</w:t>
            </w:r>
          </w:p>
        </w:tc>
        <w:tc>
          <w:tcPr>
            <w:tcW w:w="7551" w:type="dxa"/>
          </w:tcPr>
          <w:p w14:paraId="632A8A5A" w14:textId="5C10074C" w:rsidR="00C93EDB" w:rsidRPr="00C93EDB" w:rsidRDefault="00C93EDB" w:rsidP="00F87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ویژگی </w:t>
            </w:r>
            <w:r w:rsidRPr="00C86A71">
              <w:rPr>
                <w:rFonts w:hint="cs"/>
                <w:rtl/>
                <w:lang w:bidi="fa-IR"/>
              </w:rPr>
              <w:t xml:space="preserve">قرارداد </w:t>
            </w:r>
            <w:r>
              <w:rPr>
                <w:rFonts w:hint="cs"/>
                <w:rtl/>
                <w:lang w:bidi="fa-IR"/>
              </w:rPr>
              <w:t xml:space="preserve">که به واسطه آن </w:t>
            </w:r>
            <w:r w:rsidRPr="00F92844">
              <w:rPr>
                <w:rFonts w:hint="cs"/>
                <w:rtl/>
                <w:lang w:bidi="fa-IR"/>
              </w:rPr>
              <w:t xml:space="preserve">شخص ملزم است </w:t>
            </w:r>
            <w:r>
              <w:rPr>
                <w:rFonts w:hint="cs"/>
                <w:rtl/>
                <w:lang w:bidi="fa-IR"/>
              </w:rPr>
              <w:t>قرارداد</w:t>
            </w:r>
            <w:r w:rsidRPr="00F92844">
              <w:rPr>
                <w:rFonts w:hint="cs"/>
                <w:rtl/>
                <w:lang w:bidi="fa-IR"/>
              </w:rPr>
              <w:t xml:space="preserve"> را امضا کند. این مورد از طرف سامانه مدیریت خواهد شد</w:t>
            </w:r>
            <w:r w:rsidR="0019194D">
              <w:rPr>
                <w:rFonts w:hint="cs"/>
                <w:rtl/>
                <w:lang w:bidi="fa-IR"/>
              </w:rPr>
              <w:t>.</w:t>
            </w:r>
          </w:p>
        </w:tc>
      </w:tr>
      <w:tr w:rsidR="00610B3A" w:rsidRPr="00C727AE" w14:paraId="07B6AA8B" w14:textId="77777777" w:rsidTr="00C72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85F9FBB" w14:textId="433AD49D" w:rsidR="00610B3A" w:rsidRPr="00F92844" w:rsidRDefault="00610B3A" w:rsidP="00C93EDB">
            <w:pPr>
              <w:jc w:val="center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>سامانه</w:t>
            </w:r>
          </w:p>
        </w:tc>
        <w:tc>
          <w:tcPr>
            <w:tcW w:w="7551" w:type="dxa"/>
          </w:tcPr>
          <w:p w14:paraId="477FAA57" w14:textId="2BD7C335" w:rsidR="00610B3A" w:rsidRDefault="00610B3A" w:rsidP="0019194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>منظور سامانه ثبت اطلاعات قراردادها است</w:t>
            </w:r>
            <w:r>
              <w:rPr>
                <w:rFonts w:hint="cs"/>
                <w:rtl/>
                <w:lang w:bidi="fa-IR"/>
              </w:rPr>
              <w:t xml:space="preserve"> که بصورت یک سامانه مجزا وجود خواهد داشت</w:t>
            </w:r>
            <w:r w:rsidR="0019194D">
              <w:rPr>
                <w:rFonts w:hint="cs"/>
                <w:rtl/>
                <w:lang w:bidi="fa-IR"/>
              </w:rPr>
              <w:t>.</w:t>
            </w:r>
          </w:p>
        </w:tc>
      </w:tr>
      <w:tr w:rsidR="00610B3A" w:rsidRPr="00C727AE" w14:paraId="29379203" w14:textId="77777777" w:rsidTr="00C7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4DD0E1E5" w14:textId="6C30261A" w:rsidR="00610B3A" w:rsidRPr="00F92844" w:rsidRDefault="00BF05F3" w:rsidP="00C93EDB">
            <w:pPr>
              <w:jc w:val="center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>کاربر سامانه</w:t>
            </w:r>
          </w:p>
        </w:tc>
        <w:tc>
          <w:tcPr>
            <w:tcW w:w="7551" w:type="dxa"/>
          </w:tcPr>
          <w:p w14:paraId="6176E4E2" w14:textId="2DE87089" w:rsidR="00610B3A" w:rsidRDefault="00BF05F3" w:rsidP="00BF05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BD63BB">
              <w:rPr>
                <w:rFonts w:hint="cs"/>
                <w:rtl/>
              </w:rPr>
              <w:t>منظور کاربر</w:t>
            </w:r>
            <w:r>
              <w:rPr>
                <w:rFonts w:hint="cs"/>
                <w:rtl/>
              </w:rPr>
              <w:t>کارگزاری(ادمین) است که در سامانه وارد شده و خدمت مورد نظر خود را دریافت خواهد کرد.</w:t>
            </w:r>
          </w:p>
        </w:tc>
      </w:tr>
      <w:tr w:rsidR="00610B3A" w:rsidRPr="00C727AE" w14:paraId="1A49364C" w14:textId="77777777" w:rsidTr="00C72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3D940E4A" w14:textId="4A4B4487" w:rsidR="00610B3A" w:rsidRPr="00F92844" w:rsidRDefault="00BF05F3" w:rsidP="00C93ED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خدمت</w:t>
            </w:r>
          </w:p>
        </w:tc>
        <w:tc>
          <w:tcPr>
            <w:tcW w:w="7551" w:type="dxa"/>
          </w:tcPr>
          <w:p w14:paraId="73F50838" w14:textId="5ADC5213" w:rsidR="00610B3A" w:rsidRDefault="00BF05F3" w:rsidP="00BF05F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لیست اعمال قابل انجام توسط کاربر سامانه </w:t>
            </w:r>
            <w:r w:rsidR="00745AD2">
              <w:rPr>
                <w:rFonts w:hint="cs"/>
                <w:rtl/>
                <w:lang w:bidi="fa-IR"/>
              </w:rPr>
              <w:t>می‌باشد</w:t>
            </w:r>
            <w:r w:rsidR="006A34DA">
              <w:rPr>
                <w:rFonts w:hint="cs"/>
                <w:rtl/>
                <w:lang w:bidi="fa-IR"/>
              </w:rPr>
              <w:t>.</w:t>
            </w:r>
          </w:p>
        </w:tc>
      </w:tr>
      <w:tr w:rsidR="00610B3A" w:rsidRPr="00C727AE" w14:paraId="73A63DF3" w14:textId="77777777" w:rsidTr="00C7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158D344A" w14:textId="0DB24E05" w:rsidR="00610B3A" w:rsidRPr="00F92844" w:rsidRDefault="009739C5" w:rsidP="00C93EDB">
            <w:pPr>
              <w:jc w:val="center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>مشتری</w:t>
            </w:r>
          </w:p>
        </w:tc>
        <w:tc>
          <w:tcPr>
            <w:tcW w:w="7551" w:type="dxa"/>
          </w:tcPr>
          <w:p w14:paraId="651BB972" w14:textId="51458C40" w:rsidR="00610B3A" w:rsidRDefault="009739C5" w:rsidP="006456C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D63BB">
              <w:rPr>
                <w:rFonts w:hint="cs"/>
                <w:rtl/>
                <w:lang w:bidi="fa-IR"/>
              </w:rPr>
              <w:t xml:space="preserve">شخصی که </w:t>
            </w:r>
            <w:r>
              <w:rPr>
                <w:rFonts w:hint="cs"/>
                <w:rtl/>
                <w:lang w:bidi="fa-IR"/>
              </w:rPr>
              <w:t>به واسطه قرارداد(ها)</w:t>
            </w:r>
            <w:r w:rsidRPr="00BD63BB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از کارگزاری خدمتی مشخص را دریافت خواهد کرد</w:t>
            </w:r>
            <w:r w:rsidR="006A34DA">
              <w:rPr>
                <w:rFonts w:hint="cs"/>
                <w:rtl/>
                <w:lang w:bidi="fa-IR"/>
              </w:rPr>
              <w:t>.</w:t>
            </w:r>
          </w:p>
        </w:tc>
      </w:tr>
      <w:tr w:rsidR="009739C5" w:rsidRPr="00C727AE" w14:paraId="506D69B2" w14:textId="77777777" w:rsidTr="00C72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4CC2330C" w14:textId="1D79B359" w:rsidR="009739C5" w:rsidRPr="00BD63BB" w:rsidRDefault="009739C5" w:rsidP="00C93ED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کارگزاری</w:t>
            </w:r>
          </w:p>
        </w:tc>
        <w:tc>
          <w:tcPr>
            <w:tcW w:w="7551" w:type="dxa"/>
          </w:tcPr>
          <w:p w14:paraId="512D42ED" w14:textId="74225BEC" w:rsidR="009739C5" w:rsidRPr="00BD63BB" w:rsidRDefault="009739C5" w:rsidP="006456C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منظور کارگزاری آگاه است</w:t>
            </w:r>
            <w:r w:rsidR="006A34DA">
              <w:rPr>
                <w:rFonts w:hint="cs"/>
                <w:rtl/>
                <w:lang w:bidi="fa-IR"/>
              </w:rPr>
              <w:t>.</w:t>
            </w:r>
          </w:p>
        </w:tc>
      </w:tr>
      <w:tr w:rsidR="009739C5" w:rsidRPr="00C727AE" w14:paraId="7150D504" w14:textId="77777777" w:rsidTr="00C72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14:paraId="65E50A2E" w14:textId="29BD0CF0" w:rsidR="009739C5" w:rsidRPr="00BD63BB" w:rsidRDefault="009739C5" w:rsidP="00C93ED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افزودن یا ثبت قرارداد</w:t>
            </w:r>
          </w:p>
        </w:tc>
        <w:tc>
          <w:tcPr>
            <w:tcW w:w="7551" w:type="dxa"/>
          </w:tcPr>
          <w:p w14:paraId="1EC471DC" w14:textId="42C516E3" w:rsidR="009739C5" w:rsidRPr="00BD63BB" w:rsidRDefault="009739C5" w:rsidP="006456C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به فرایند ثبت اطلاعات و اقلام قرارداد برای یک مشتری مشخص گفته می‌شود که در طی آن برای یک مشتری یک قرارداد در سامانه ثبت شده و مشتری به واسطه آن قرارداد می‌تواند از خدمات ذکر شده در آن قرارداد استفاده کند.</w:t>
            </w:r>
          </w:p>
        </w:tc>
      </w:tr>
    </w:tbl>
    <w:p w14:paraId="53046B7E" w14:textId="6B4020F4" w:rsidR="00E97B0A" w:rsidRDefault="00E97B0A" w:rsidP="00C727AE">
      <w:pPr>
        <w:rPr>
          <w:rFonts w:eastAsia="Calibri" w:cs="Calibri"/>
          <w:sz w:val="22"/>
          <w:szCs w:val="24"/>
          <w:rtl/>
          <w:lang w:bidi="fa-IR"/>
        </w:rPr>
      </w:pPr>
    </w:p>
    <w:p w14:paraId="163D3258" w14:textId="77777777" w:rsidR="00E97B0A" w:rsidRDefault="00E97B0A">
      <w:pPr>
        <w:bidi w:val="0"/>
        <w:spacing w:after="200"/>
        <w:jc w:val="left"/>
        <w:rPr>
          <w:rFonts w:eastAsia="Calibri" w:cs="Calibri"/>
          <w:sz w:val="22"/>
          <w:szCs w:val="24"/>
          <w:rtl/>
          <w:lang w:bidi="fa-IR"/>
        </w:rPr>
      </w:pPr>
      <w:r>
        <w:rPr>
          <w:rFonts w:eastAsia="Calibri" w:cs="Calibri"/>
          <w:sz w:val="22"/>
          <w:szCs w:val="24"/>
          <w:rtl/>
          <w:lang w:bidi="fa-IR"/>
        </w:rPr>
        <w:br w:type="page"/>
      </w:r>
    </w:p>
    <w:p w14:paraId="78798D98" w14:textId="44228D87" w:rsidR="00C727AE" w:rsidRPr="00C727AE" w:rsidRDefault="00884945" w:rsidP="00C727AE">
      <w:pPr>
        <w:pStyle w:val="Heading1"/>
        <w:rPr>
          <w:rFonts w:ascii="Calibri" w:hAnsi="Calibri" w:cs="Calibri"/>
          <w:rtl/>
        </w:rPr>
      </w:pPr>
      <w:bookmarkStart w:id="8" w:name="_Toc121724651"/>
      <w:r>
        <w:rPr>
          <w:rFonts w:ascii="Calibri" w:hAnsi="Calibri" w:cs="Calibri" w:hint="cs"/>
          <w:rtl/>
        </w:rPr>
        <w:lastRenderedPageBreak/>
        <w:t>کاربران</w:t>
      </w:r>
      <w:bookmarkEnd w:id="8"/>
    </w:p>
    <w:tbl>
      <w:tblPr>
        <w:tblStyle w:val="ListTable4-Accent3"/>
        <w:bidiVisual/>
        <w:tblW w:w="9503" w:type="dxa"/>
        <w:tblLayout w:type="fixed"/>
        <w:tblLook w:val="04A0" w:firstRow="1" w:lastRow="0" w:firstColumn="1" w:lastColumn="0" w:noHBand="0" w:noVBand="1"/>
      </w:tblPr>
      <w:tblGrid>
        <w:gridCol w:w="1945"/>
        <w:gridCol w:w="7558"/>
      </w:tblGrid>
      <w:tr w:rsidR="00C727AE" w:rsidRPr="00C727AE" w14:paraId="70DC2528" w14:textId="77777777" w:rsidTr="00DA2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6A39F03C" w14:textId="77777777" w:rsidR="00C727AE" w:rsidRPr="00C727AE" w:rsidRDefault="00C727AE" w:rsidP="009F6055">
            <w:pPr>
              <w:ind w:left="60"/>
              <w:jc w:val="center"/>
              <w:rPr>
                <w:rFonts w:eastAsia="Tahoma" w:cs="Calibri"/>
                <w:szCs w:val="24"/>
              </w:rPr>
            </w:pPr>
            <w:r w:rsidRPr="00C727AE">
              <w:rPr>
                <w:rFonts w:eastAsia="Tahoma" w:cs="Calibri"/>
                <w:szCs w:val="24"/>
                <w:rtl/>
              </w:rPr>
              <w:t>نام</w:t>
            </w:r>
          </w:p>
        </w:tc>
        <w:tc>
          <w:tcPr>
            <w:tcW w:w="7558" w:type="dxa"/>
          </w:tcPr>
          <w:p w14:paraId="4BC21CEA" w14:textId="77777777" w:rsidR="00C727AE" w:rsidRPr="00C727AE" w:rsidRDefault="00C727AE" w:rsidP="009F6055">
            <w:pPr>
              <w:ind w:left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ahoma" w:cs="Calibri"/>
                <w:szCs w:val="24"/>
              </w:rPr>
            </w:pPr>
            <w:r w:rsidRPr="00C727AE">
              <w:rPr>
                <w:rFonts w:eastAsia="Tahoma" w:cs="Calibri"/>
                <w:szCs w:val="24"/>
                <w:rtl/>
              </w:rPr>
              <w:t>مسئوليت‌ها</w:t>
            </w:r>
          </w:p>
        </w:tc>
      </w:tr>
      <w:tr w:rsidR="00C727AE" w:rsidRPr="00C727AE" w14:paraId="7320EC6F" w14:textId="77777777" w:rsidTr="00DA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14:paraId="488A5BCD" w14:textId="634264BC" w:rsidR="00C727AE" w:rsidRPr="00C727AE" w:rsidRDefault="00C727AE" w:rsidP="009F6055">
            <w:pPr>
              <w:ind w:left="60"/>
              <w:rPr>
                <w:rFonts w:eastAsia="Tahoma" w:cs="Calibri"/>
                <w:szCs w:val="24"/>
              </w:rPr>
            </w:pPr>
            <w:r w:rsidRPr="00C727AE">
              <w:rPr>
                <w:rFonts w:eastAsia="Tahoma" w:cs="Calibri"/>
                <w:szCs w:val="24"/>
                <w:rtl/>
              </w:rPr>
              <w:t>بک‌آفیس</w:t>
            </w:r>
          </w:p>
        </w:tc>
        <w:tc>
          <w:tcPr>
            <w:tcW w:w="7558" w:type="dxa"/>
          </w:tcPr>
          <w:p w14:paraId="7EF0B371" w14:textId="78B4EAAF" w:rsidR="00C727AE" w:rsidRPr="00C727AE" w:rsidRDefault="00C727AE" w:rsidP="009F605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sz w:val="22"/>
                <w:szCs w:val="24"/>
                <w:lang w:bidi="fa-IR"/>
              </w:rPr>
            </w:pPr>
            <w:r w:rsidRPr="00C727AE">
              <w:rPr>
                <w:rFonts w:eastAsia="Calibri" w:cs="Calibri"/>
                <w:sz w:val="22"/>
                <w:szCs w:val="24"/>
                <w:rtl/>
                <w:lang w:bidi="fa-IR"/>
              </w:rPr>
              <w:t>شخص</w:t>
            </w:r>
            <w:r w:rsidR="009739C5">
              <w:rPr>
                <w:rFonts w:eastAsia="Calibri" w:cs="Calibri" w:hint="cs"/>
                <w:sz w:val="22"/>
                <w:szCs w:val="24"/>
                <w:rtl/>
                <w:lang w:bidi="fa-IR"/>
              </w:rPr>
              <w:t xml:space="preserve"> یا سامانه ای که </w:t>
            </w:r>
            <w:r w:rsidRPr="00C727AE">
              <w:rPr>
                <w:rFonts w:eastAsia="Calibri" w:cs="Calibri"/>
                <w:sz w:val="22"/>
                <w:szCs w:val="24"/>
                <w:rtl/>
                <w:lang w:bidi="fa-IR"/>
              </w:rPr>
              <w:t>مسئول بررسی معاملات ثبت شده، گزارشات کارمزد و ... مرتبط با سیستم معاملات است.</w:t>
            </w:r>
          </w:p>
        </w:tc>
      </w:tr>
    </w:tbl>
    <w:p w14:paraId="0FF84D3E" w14:textId="27732A2D" w:rsidR="00C727AE" w:rsidRDefault="00C727AE" w:rsidP="00C727AE">
      <w:pPr>
        <w:rPr>
          <w:rFonts w:eastAsia="Calibri" w:cs="Calibri"/>
          <w:sz w:val="22"/>
          <w:szCs w:val="24"/>
          <w:rtl/>
          <w:lang w:bidi="fa-IR"/>
        </w:rPr>
      </w:pPr>
    </w:p>
    <w:p w14:paraId="0825CEBA" w14:textId="77777777" w:rsidR="00BC0E9F" w:rsidRPr="00C727AE" w:rsidRDefault="00BC0E9F" w:rsidP="00C727AE">
      <w:pPr>
        <w:rPr>
          <w:rFonts w:eastAsia="Calibri" w:cs="Calibri"/>
          <w:sz w:val="22"/>
          <w:szCs w:val="24"/>
          <w:rtl/>
          <w:lang w:bidi="fa-IR"/>
        </w:rPr>
      </w:pPr>
    </w:p>
    <w:p w14:paraId="72DD5C23" w14:textId="5BA9FB43" w:rsidR="00C727AE" w:rsidRPr="00C727AE" w:rsidRDefault="00D97CFF" w:rsidP="00C727AE">
      <w:pPr>
        <w:pStyle w:val="Heading1"/>
        <w:rPr>
          <w:rFonts w:ascii="Calibri" w:hAnsi="Calibri" w:cs="Calibri"/>
          <w:rtl/>
        </w:rPr>
      </w:pPr>
      <w:bookmarkStart w:id="9" w:name="_Toc120022916"/>
      <w:r>
        <w:rPr>
          <w:rFonts w:ascii="Calibri" w:hAnsi="Calibri" w:cs="Calibri"/>
        </w:rPr>
        <w:t xml:space="preserve"> </w:t>
      </w:r>
      <w:bookmarkStart w:id="10" w:name="_Toc121724652"/>
      <w:r w:rsidR="00C727AE" w:rsidRPr="00C727AE">
        <w:rPr>
          <w:rFonts w:ascii="Calibri" w:hAnsi="Calibri" w:cs="Calibri"/>
          <w:rtl/>
        </w:rPr>
        <w:t>نیازمندی‌ها</w:t>
      </w:r>
      <w:bookmarkEnd w:id="9"/>
      <w:bookmarkEnd w:id="10"/>
    </w:p>
    <w:tbl>
      <w:tblPr>
        <w:tblStyle w:val="TableGrid"/>
        <w:bidiVisual/>
        <w:tblW w:w="9858" w:type="dxa"/>
        <w:tblLook w:val="04A0" w:firstRow="1" w:lastRow="0" w:firstColumn="1" w:lastColumn="0" w:noHBand="0" w:noVBand="1"/>
      </w:tblPr>
      <w:tblGrid>
        <w:gridCol w:w="757"/>
        <w:gridCol w:w="9101"/>
      </w:tblGrid>
      <w:tr w:rsidR="000611D0" w14:paraId="6633FB82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1627A393" w14:textId="341EFF91" w:rsidR="000611D0" w:rsidRPr="008B49A1" w:rsidRDefault="000611D0" w:rsidP="008635E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 w:rsidRPr="008B49A1"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9101" w:type="dxa"/>
            <w:vAlign w:val="center"/>
          </w:tcPr>
          <w:p w14:paraId="09BB0178" w14:textId="3AB35B04" w:rsidR="000611D0" w:rsidRPr="008B49A1" w:rsidRDefault="000611D0" w:rsidP="008635E2">
            <w:pPr>
              <w:jc w:val="center"/>
              <w:rPr>
                <w:rFonts w:eastAsia="Calibri" w:cs="Calibri"/>
                <w:sz w:val="28"/>
                <w:szCs w:val="28"/>
                <w:rtl/>
              </w:rPr>
            </w:pPr>
            <w:r w:rsidRPr="008B49A1">
              <w:rPr>
                <w:rFonts w:eastAsia="Calibri" w:cs="Calibri" w:hint="cs"/>
                <w:sz w:val="28"/>
                <w:szCs w:val="28"/>
                <w:rtl/>
              </w:rPr>
              <w:t>شرح نیازمندی</w:t>
            </w:r>
          </w:p>
        </w:tc>
      </w:tr>
      <w:tr w:rsidR="000611D0" w14:paraId="13921281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BD78EB4" w14:textId="5E076E06" w:rsidR="000611D0" w:rsidRPr="008B49A1" w:rsidRDefault="000611D0" w:rsidP="008635E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101" w:type="dxa"/>
            <w:vAlign w:val="center"/>
          </w:tcPr>
          <w:p w14:paraId="778A66AE" w14:textId="1FB94C93" w:rsidR="000611D0" w:rsidRPr="005A4C45" w:rsidRDefault="009739C5" w:rsidP="00E97B0A">
            <w:pPr>
              <w:jc w:val="left"/>
              <w:rPr>
                <w:rFonts w:asciiTheme="majorBidi" w:hAnsiTheme="majorBidi"/>
                <w:rtl/>
              </w:rPr>
            </w:pPr>
            <w:r w:rsidRPr="005A4C45">
              <w:rPr>
                <w:rFonts w:asciiTheme="majorBidi" w:hAnsiTheme="majorBidi" w:hint="cs"/>
                <w:rtl/>
              </w:rPr>
              <w:t xml:space="preserve">بعنوان </w:t>
            </w:r>
            <w:r w:rsidR="005A4C45" w:rsidRPr="005A4C45">
              <w:rPr>
                <w:rFonts w:asciiTheme="majorBidi" w:hAnsiTheme="majorBidi" w:hint="cs"/>
                <w:rtl/>
              </w:rPr>
              <w:t xml:space="preserve">فراخوان سیستم </w:t>
            </w:r>
            <w:r w:rsidR="005A4C45">
              <w:rPr>
                <w:rFonts w:asciiTheme="majorBidi" w:hAnsiTheme="majorBidi" w:hint="cs"/>
                <w:rtl/>
              </w:rPr>
              <w:t xml:space="preserve">می‌خواهم </w:t>
            </w:r>
            <w:r w:rsidRPr="005A4C45">
              <w:rPr>
                <w:rFonts w:asciiTheme="majorBidi" w:hAnsiTheme="majorBidi" w:hint="cs"/>
                <w:rtl/>
              </w:rPr>
              <w:t>قرارداد جدیدی را برای مشتری ثبت</w:t>
            </w:r>
            <w:r w:rsidR="004926D7">
              <w:rPr>
                <w:rFonts w:asciiTheme="majorBidi" w:hAnsiTheme="majorBidi" w:hint="cs"/>
                <w:rtl/>
              </w:rPr>
              <w:t>، امضا</w:t>
            </w:r>
            <w:r w:rsidRPr="005A4C45">
              <w:rPr>
                <w:rFonts w:asciiTheme="majorBidi" w:hAnsiTheme="majorBidi" w:hint="cs"/>
                <w:rtl/>
              </w:rPr>
              <w:t xml:space="preserve"> کنم تا مشتری بتواند از خدمات کارگزاری استفاده کند.</w:t>
            </w:r>
          </w:p>
        </w:tc>
      </w:tr>
      <w:tr w:rsidR="000611D0" w14:paraId="3FF6D477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3A96F4F1" w14:textId="5E14B6EB" w:rsidR="000611D0" w:rsidRDefault="000611D0" w:rsidP="008635E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101" w:type="dxa"/>
            <w:vAlign w:val="center"/>
          </w:tcPr>
          <w:p w14:paraId="4C3FA056" w14:textId="1F560F28" w:rsidR="000611D0" w:rsidRPr="00C9702F" w:rsidRDefault="005A4C45" w:rsidP="0041628C">
            <w:pPr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</w:t>
            </w:r>
            <w:r w:rsidR="0041628C">
              <w:rPr>
                <w:rFonts w:hint="cs"/>
                <w:rtl/>
              </w:rPr>
              <w:t xml:space="preserve">عنوان فراخوان سیستم </w:t>
            </w:r>
            <w:r>
              <w:rPr>
                <w:rFonts w:asciiTheme="majorBidi" w:hAnsiTheme="majorBidi" w:hint="cs"/>
                <w:rtl/>
              </w:rPr>
              <w:t xml:space="preserve">می‌خواهم </w:t>
            </w:r>
            <w:r w:rsidR="0041628C">
              <w:rPr>
                <w:rFonts w:asciiTheme="majorBidi" w:hAnsiTheme="majorBidi" w:hint="cs"/>
                <w:rtl/>
              </w:rPr>
              <w:t xml:space="preserve">که </w:t>
            </w:r>
            <w:r w:rsidR="0041628C" w:rsidRPr="000D5811">
              <w:rPr>
                <w:rFonts w:hint="cs"/>
                <w:rtl/>
              </w:rPr>
              <w:t xml:space="preserve">لیست قراردادهای </w:t>
            </w:r>
            <w:r w:rsidR="0041628C">
              <w:rPr>
                <w:rFonts w:hint="cs"/>
                <w:rtl/>
              </w:rPr>
              <w:t xml:space="preserve">امضا شده یک </w:t>
            </w:r>
            <w:r w:rsidR="0041628C" w:rsidRPr="000D5811">
              <w:rPr>
                <w:rFonts w:hint="cs"/>
                <w:rtl/>
              </w:rPr>
              <w:t>مشتری</w:t>
            </w:r>
            <w:r w:rsidR="0041628C">
              <w:rPr>
                <w:rFonts w:hint="cs"/>
                <w:rtl/>
              </w:rPr>
              <w:t xml:space="preserve"> را </w:t>
            </w:r>
            <w:r w:rsidR="004926D7">
              <w:rPr>
                <w:rFonts w:hint="cs"/>
                <w:rtl/>
              </w:rPr>
              <w:t>دریافت</w:t>
            </w:r>
            <w:r w:rsidR="0041628C">
              <w:rPr>
                <w:rFonts w:hint="cs"/>
                <w:rtl/>
              </w:rPr>
              <w:t xml:space="preserve"> کنم </w:t>
            </w:r>
            <w:r w:rsidR="0041628C">
              <w:rPr>
                <w:rFonts w:asciiTheme="majorBidi" w:hAnsiTheme="majorBidi" w:hint="cs"/>
                <w:rtl/>
              </w:rPr>
              <w:t xml:space="preserve">که بتوانم </w:t>
            </w:r>
            <w:r w:rsidR="0041628C">
              <w:rPr>
                <w:rFonts w:hint="cs"/>
                <w:rtl/>
              </w:rPr>
              <w:t>از اطلاعات و جزئیات آن قراردادها مطلع شوم.</w:t>
            </w:r>
          </w:p>
        </w:tc>
      </w:tr>
      <w:tr w:rsidR="000611D0" w14:paraId="66A64A5E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D59DCAB" w14:textId="5BBA2DEF" w:rsidR="000611D0" w:rsidRDefault="000611D0" w:rsidP="00E41C5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101" w:type="dxa"/>
            <w:vAlign w:val="center"/>
          </w:tcPr>
          <w:p w14:paraId="7A1A867C" w14:textId="081893CE" w:rsidR="000611D0" w:rsidRDefault="00B57BED" w:rsidP="00EB0D2B">
            <w:pPr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 w:rsidR="005A4C45">
              <w:rPr>
                <w:rFonts w:asciiTheme="majorBidi" w:hAnsiTheme="majorBidi" w:hint="cs"/>
                <w:rtl/>
              </w:rPr>
              <w:t xml:space="preserve">می‌خواهم </w:t>
            </w:r>
            <w:r>
              <w:rPr>
                <w:rFonts w:asciiTheme="majorBidi" w:hAnsiTheme="majorBidi" w:hint="cs"/>
                <w:rtl/>
              </w:rPr>
              <w:t xml:space="preserve">که </w:t>
            </w:r>
            <w:r>
              <w:rPr>
                <w:rFonts w:hint="cs"/>
                <w:rtl/>
              </w:rPr>
              <w:t>اطلاعات جانبی</w:t>
            </w:r>
            <w:r w:rsidRPr="000D5811">
              <w:rPr>
                <w:rFonts w:hint="cs"/>
                <w:rtl/>
              </w:rPr>
              <w:t xml:space="preserve"> قرارداد</w:t>
            </w:r>
            <w:r>
              <w:rPr>
                <w:rFonts w:hint="cs"/>
                <w:rtl/>
              </w:rPr>
              <w:t xml:space="preserve"> </w:t>
            </w:r>
            <w:r w:rsidR="00EB0D2B">
              <w:rPr>
                <w:rFonts w:hint="cs"/>
                <w:rtl/>
              </w:rPr>
              <w:t xml:space="preserve">امضا شده </w:t>
            </w:r>
            <w:r w:rsidR="00F9538B">
              <w:rPr>
                <w:rFonts w:hint="cs"/>
                <w:rtl/>
              </w:rPr>
              <w:t xml:space="preserve">یک </w:t>
            </w:r>
            <w:r w:rsidRPr="000D5811">
              <w:rPr>
                <w:rFonts w:hint="cs"/>
                <w:rtl/>
              </w:rPr>
              <w:t>مشتری</w:t>
            </w:r>
            <w:r>
              <w:rPr>
                <w:rFonts w:hint="cs"/>
                <w:rtl/>
              </w:rPr>
              <w:t xml:space="preserve"> را </w:t>
            </w:r>
            <w:r w:rsidR="004926D7">
              <w:rPr>
                <w:rFonts w:hint="cs"/>
                <w:rtl/>
              </w:rPr>
              <w:t xml:space="preserve">دریافت </w:t>
            </w:r>
            <w:r>
              <w:rPr>
                <w:rFonts w:hint="cs"/>
                <w:rtl/>
              </w:rPr>
              <w:t xml:space="preserve">کنم </w:t>
            </w:r>
            <w:r>
              <w:rPr>
                <w:rFonts w:asciiTheme="majorBidi" w:hAnsiTheme="majorBidi" w:hint="cs"/>
                <w:rtl/>
              </w:rPr>
              <w:t xml:space="preserve">که بتوانم </w:t>
            </w:r>
            <w:r>
              <w:rPr>
                <w:rFonts w:hint="cs"/>
                <w:rtl/>
              </w:rPr>
              <w:t>از اطلاعات و جزئیات آن قرارداد مطلع شوم</w:t>
            </w:r>
            <w:r w:rsidR="0081748D">
              <w:rPr>
                <w:rFonts w:hint="cs"/>
                <w:rtl/>
              </w:rPr>
              <w:t>.</w:t>
            </w:r>
          </w:p>
        </w:tc>
      </w:tr>
      <w:tr w:rsidR="000611D0" w14:paraId="7CC1B65D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B089D4A" w14:textId="10811E7E" w:rsidR="000611D0" w:rsidRDefault="000611D0" w:rsidP="00E41C5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9101" w:type="dxa"/>
            <w:vAlign w:val="center"/>
          </w:tcPr>
          <w:p w14:paraId="748711C5" w14:textId="5E8AC07C" w:rsidR="000611D0" w:rsidRPr="00C9702F" w:rsidRDefault="0064734D" w:rsidP="0064734D">
            <w:pPr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 w:rsidR="005A4C45">
              <w:rPr>
                <w:rFonts w:asciiTheme="majorBidi" w:hAnsiTheme="majorBidi" w:hint="cs"/>
                <w:rtl/>
              </w:rPr>
              <w:t xml:space="preserve">می‌خواهم </w:t>
            </w:r>
            <w:r>
              <w:rPr>
                <w:rFonts w:asciiTheme="majorBidi" w:hAnsiTheme="majorBidi" w:hint="cs"/>
                <w:rtl/>
              </w:rPr>
              <w:t xml:space="preserve">تصویر </w:t>
            </w:r>
            <w:r>
              <w:rPr>
                <w:rFonts w:hint="cs"/>
                <w:rtl/>
              </w:rPr>
              <w:t xml:space="preserve">امضا شده </w:t>
            </w:r>
            <w:r w:rsidR="00C76934">
              <w:rPr>
                <w:rFonts w:asciiTheme="majorBidi" w:hAnsiTheme="majorBidi" w:hint="cs"/>
                <w:rtl/>
              </w:rPr>
              <w:t xml:space="preserve">قرارداد </w:t>
            </w:r>
            <w:r w:rsidRPr="000D5811">
              <w:rPr>
                <w:rFonts w:hint="cs"/>
                <w:rtl/>
              </w:rPr>
              <w:t>مشتری</w:t>
            </w:r>
            <w:r>
              <w:rPr>
                <w:rFonts w:hint="cs"/>
                <w:rtl/>
              </w:rPr>
              <w:t xml:space="preserve"> را </w:t>
            </w:r>
            <w:r w:rsidR="004926D7">
              <w:rPr>
                <w:rFonts w:hint="cs"/>
                <w:rtl/>
              </w:rPr>
              <w:t xml:space="preserve">دریافت </w:t>
            </w:r>
            <w:r>
              <w:rPr>
                <w:rFonts w:hint="cs"/>
                <w:rtl/>
              </w:rPr>
              <w:t xml:space="preserve">کنم </w:t>
            </w:r>
            <w:r>
              <w:rPr>
                <w:rFonts w:asciiTheme="majorBidi" w:hAnsiTheme="majorBidi" w:hint="cs"/>
                <w:rtl/>
              </w:rPr>
              <w:t xml:space="preserve">که بتوانم از جزئیات </w:t>
            </w:r>
            <w:r>
              <w:rPr>
                <w:rFonts w:hint="cs"/>
                <w:rtl/>
              </w:rPr>
              <w:t>آن قرارداد مطلع شوم.</w:t>
            </w:r>
          </w:p>
        </w:tc>
      </w:tr>
      <w:tr w:rsidR="000611D0" w14:paraId="4A9F5C16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02D09469" w14:textId="447B7422" w:rsidR="000611D0" w:rsidRDefault="000611D0" w:rsidP="00E41C52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9101" w:type="dxa"/>
            <w:vAlign w:val="center"/>
          </w:tcPr>
          <w:p w14:paraId="16DA2A8F" w14:textId="1D5AA819" w:rsidR="000611D0" w:rsidRPr="00C9702F" w:rsidRDefault="000C7933" w:rsidP="000C7933">
            <w:pPr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 w:rsidR="005A4C45">
              <w:rPr>
                <w:rFonts w:asciiTheme="majorBidi" w:hAnsiTheme="majorBidi" w:hint="cs"/>
                <w:rtl/>
              </w:rPr>
              <w:t xml:space="preserve">می‌خواهم </w:t>
            </w:r>
            <w:r>
              <w:rPr>
                <w:rFonts w:asciiTheme="majorBidi" w:hAnsiTheme="majorBidi" w:hint="cs"/>
                <w:rtl/>
              </w:rPr>
              <w:t xml:space="preserve">که </w:t>
            </w:r>
            <w:r>
              <w:rPr>
                <w:rFonts w:hint="cs"/>
                <w:rtl/>
              </w:rPr>
              <w:t xml:space="preserve">تاریخچه قرارداد امضا شده مشتری را </w:t>
            </w:r>
            <w:r w:rsidR="004926D7">
              <w:rPr>
                <w:rFonts w:hint="cs"/>
                <w:rtl/>
              </w:rPr>
              <w:t xml:space="preserve">دریافت </w:t>
            </w:r>
            <w:r>
              <w:rPr>
                <w:rFonts w:hint="cs"/>
                <w:rtl/>
              </w:rPr>
              <w:t xml:space="preserve">کنم </w:t>
            </w:r>
            <w:r>
              <w:rPr>
                <w:rFonts w:asciiTheme="majorBidi" w:hAnsiTheme="majorBidi" w:hint="cs"/>
                <w:rtl/>
              </w:rPr>
              <w:t xml:space="preserve">که بتوانم از جزئیات </w:t>
            </w:r>
            <w:r>
              <w:rPr>
                <w:rFonts w:hint="cs"/>
                <w:rtl/>
              </w:rPr>
              <w:t>آن قرارداد</w:t>
            </w:r>
            <w:r w:rsidR="008903CF">
              <w:rPr>
                <w:rFonts w:hint="cs"/>
                <w:rtl/>
              </w:rPr>
              <w:t xml:space="preserve"> و اطلاعات نسخه های قبلی آن</w:t>
            </w:r>
            <w:r>
              <w:rPr>
                <w:rFonts w:hint="cs"/>
                <w:rtl/>
              </w:rPr>
              <w:t xml:space="preserve"> مطلع شوم.</w:t>
            </w:r>
          </w:p>
        </w:tc>
      </w:tr>
      <w:tr w:rsidR="00947E8B" w14:paraId="0BD631DC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7DC135C" w14:textId="597C9596" w:rsidR="00947E8B" w:rsidRDefault="00947E8B" w:rsidP="00947E8B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9101" w:type="dxa"/>
            <w:vAlign w:val="center"/>
          </w:tcPr>
          <w:p w14:paraId="30DF914E" w14:textId="2346EC09" w:rsidR="00947E8B" w:rsidRDefault="00947E8B" w:rsidP="00947E8B">
            <w:pPr>
              <w:jc w:val="left"/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ادمین سامانه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 w:rsidR="00F9538B">
              <w:rPr>
                <w:rFonts w:hint="cs"/>
                <w:rtl/>
              </w:rPr>
              <w:t xml:space="preserve">یک </w:t>
            </w:r>
            <w:r>
              <w:rPr>
                <w:rFonts w:hint="cs"/>
                <w:rtl/>
              </w:rPr>
              <w:t xml:space="preserve">مشتری را ملزم به امضا </w:t>
            </w:r>
            <w:r w:rsidR="002E518F">
              <w:rPr>
                <w:rFonts w:hint="cs"/>
                <w:rtl/>
              </w:rPr>
              <w:t xml:space="preserve">یک قرارداد مشخص </w:t>
            </w:r>
            <w:r>
              <w:rPr>
                <w:rFonts w:hint="cs"/>
                <w:rtl/>
              </w:rPr>
              <w:t xml:space="preserve">کنم </w:t>
            </w:r>
            <w:r>
              <w:rPr>
                <w:rFonts w:asciiTheme="majorBidi" w:hAnsiTheme="majorBidi" w:hint="cs"/>
                <w:rtl/>
              </w:rPr>
              <w:t>تا مشتری آن قرارداد را ثبت و امضا ک</w:t>
            </w:r>
            <w:r w:rsidR="002E518F">
              <w:rPr>
                <w:rFonts w:asciiTheme="majorBidi" w:hAnsiTheme="majorBidi" w:hint="cs"/>
                <w:rtl/>
              </w:rPr>
              <w:t>رده و من بتوانم آن قرارداد را در لیست قراردادهای امضا شده او مشاهده کنم.</w:t>
            </w:r>
          </w:p>
        </w:tc>
      </w:tr>
      <w:tr w:rsidR="00434D44" w14:paraId="3913BCCB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05206F8B" w14:textId="0D654684" w:rsidR="00434D44" w:rsidRDefault="00434D44" w:rsidP="00434D44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9101" w:type="dxa"/>
            <w:vAlign w:val="center"/>
          </w:tcPr>
          <w:p w14:paraId="4863D5F4" w14:textId="22EE6ED4" w:rsidR="00434D44" w:rsidRPr="00C9702F" w:rsidRDefault="00434D44" w:rsidP="00434D44">
            <w:pPr>
              <w:jc w:val="left"/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ادمین سامانه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>
              <w:rPr>
                <w:rFonts w:hint="cs"/>
                <w:rtl/>
              </w:rPr>
              <w:t xml:space="preserve">مشتری را ترغیب به امضا یک قرارداد مشخص کنم </w:t>
            </w:r>
            <w:r>
              <w:rPr>
                <w:rFonts w:asciiTheme="majorBidi" w:hAnsiTheme="majorBidi" w:hint="cs"/>
                <w:rtl/>
              </w:rPr>
              <w:t xml:space="preserve">تا مشتری آن قرارداد را </w:t>
            </w:r>
            <w:r w:rsidR="00BC592E">
              <w:rPr>
                <w:rFonts w:asciiTheme="majorBidi" w:hAnsiTheme="majorBidi" w:hint="cs"/>
                <w:rtl/>
              </w:rPr>
              <w:t xml:space="preserve">در صورت صلاحدید </w:t>
            </w:r>
            <w:r>
              <w:rPr>
                <w:rFonts w:asciiTheme="majorBidi" w:hAnsiTheme="majorBidi" w:hint="cs"/>
                <w:rtl/>
              </w:rPr>
              <w:t>ثبت و امضا کرده و من بتوانم آن قرارداد را در لیست قراردادهای امضا شده او مشاهده کنم.</w:t>
            </w:r>
          </w:p>
        </w:tc>
      </w:tr>
      <w:tr w:rsidR="00F57214" w14:paraId="0762DDA5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6CDCA366" w14:textId="296CAA55" w:rsidR="00F57214" w:rsidRDefault="00F57214" w:rsidP="00F57214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9101" w:type="dxa"/>
            <w:vAlign w:val="center"/>
          </w:tcPr>
          <w:p w14:paraId="2008A9B2" w14:textId="6E4A65D6" w:rsidR="00F57214" w:rsidRDefault="00F57214" w:rsidP="00F57214">
            <w:pPr>
              <w:jc w:val="left"/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>
              <w:rPr>
                <w:rFonts w:hint="cs"/>
                <w:rtl/>
              </w:rPr>
              <w:t xml:space="preserve">لیست قراردادهای قابل امضا </w:t>
            </w:r>
            <w:r w:rsidR="00F9538B">
              <w:rPr>
                <w:rFonts w:hint="cs"/>
                <w:rtl/>
              </w:rPr>
              <w:t xml:space="preserve">یک </w:t>
            </w:r>
            <w:r>
              <w:rPr>
                <w:rFonts w:hint="cs"/>
                <w:rtl/>
              </w:rPr>
              <w:t xml:space="preserve">مشتری مشخص را دریافت کنم </w:t>
            </w:r>
            <w:r>
              <w:rPr>
                <w:rFonts w:asciiTheme="majorBidi" w:hAnsiTheme="majorBidi" w:hint="cs"/>
                <w:rtl/>
              </w:rPr>
              <w:t xml:space="preserve">که بتوانم از جزئیات </w:t>
            </w:r>
            <w:r>
              <w:rPr>
                <w:rFonts w:hint="cs"/>
                <w:rtl/>
              </w:rPr>
              <w:t>آن قرارداد و نحوه تعامل با آن مشتری را مشخص کنم.</w:t>
            </w:r>
          </w:p>
        </w:tc>
      </w:tr>
      <w:tr w:rsidR="00D62739" w14:paraId="3AD5828F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0BF6CAF1" w14:textId="48CF3F18" w:rsidR="00D62739" w:rsidRDefault="00D62739" w:rsidP="00D62739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9101" w:type="dxa"/>
            <w:vAlign w:val="center"/>
          </w:tcPr>
          <w:p w14:paraId="087CE7CE" w14:textId="3731BCF3" w:rsidR="00D62739" w:rsidRDefault="00D62739" w:rsidP="00D62739">
            <w:pPr>
              <w:jc w:val="left"/>
              <w:rPr>
                <w:rFonts w:eastAsia="Calibri" w:cs="Calibri"/>
                <w:szCs w:val="24"/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>
              <w:rPr>
                <w:rFonts w:hint="cs"/>
                <w:rtl/>
              </w:rPr>
              <w:t xml:space="preserve">لیست قراردادهای الزام به امضا </w:t>
            </w:r>
            <w:r w:rsidR="00F9538B">
              <w:rPr>
                <w:rFonts w:hint="cs"/>
                <w:rtl/>
              </w:rPr>
              <w:t xml:space="preserve">یک </w:t>
            </w:r>
            <w:r>
              <w:rPr>
                <w:rFonts w:hint="cs"/>
                <w:rtl/>
              </w:rPr>
              <w:t xml:space="preserve">مشتری مشخص را دریافت کنم </w:t>
            </w:r>
            <w:r>
              <w:rPr>
                <w:rFonts w:asciiTheme="majorBidi" w:hAnsiTheme="majorBidi" w:hint="cs"/>
                <w:rtl/>
              </w:rPr>
              <w:t xml:space="preserve">که بتوانم </w:t>
            </w:r>
            <w:r>
              <w:rPr>
                <w:rFonts w:hint="cs"/>
                <w:rtl/>
              </w:rPr>
              <w:t xml:space="preserve">مشتری را </w:t>
            </w:r>
            <w:r w:rsidR="0022519E">
              <w:rPr>
                <w:rFonts w:hint="cs"/>
                <w:rtl/>
              </w:rPr>
              <w:t xml:space="preserve">الزام به امضاء آنها </w:t>
            </w:r>
            <w:r>
              <w:rPr>
                <w:rFonts w:hint="cs"/>
                <w:rtl/>
              </w:rPr>
              <w:t>کنم.</w:t>
            </w:r>
          </w:p>
        </w:tc>
      </w:tr>
      <w:tr w:rsidR="00126871" w14:paraId="54E9DEE8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5AACBC6F" w14:textId="46F63377" w:rsidR="00126871" w:rsidRDefault="00126871" w:rsidP="00126871">
            <w:pPr>
              <w:jc w:val="center"/>
              <w:rPr>
                <w:rFonts w:eastAsia="Calibri" w:cs="Calibri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9101" w:type="dxa"/>
            <w:vAlign w:val="center"/>
          </w:tcPr>
          <w:p w14:paraId="2FC5DE32" w14:textId="54F52C26" w:rsidR="00126871" w:rsidRDefault="00126871" w:rsidP="00126871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به عنوان فراخوان سیستم </w:t>
            </w:r>
            <w:r>
              <w:rPr>
                <w:rFonts w:asciiTheme="majorBidi" w:hAnsiTheme="majorBidi" w:hint="cs"/>
                <w:rtl/>
              </w:rPr>
              <w:t xml:space="preserve">می‌خواهم که </w:t>
            </w:r>
            <w:r>
              <w:rPr>
                <w:rFonts w:hint="cs"/>
                <w:rtl/>
              </w:rPr>
              <w:t xml:space="preserve">لیست تمام قراردادهای ثبت شده در سامانه را دریافت کنم </w:t>
            </w:r>
            <w:r>
              <w:rPr>
                <w:rFonts w:asciiTheme="majorBidi" w:hAnsiTheme="majorBidi" w:hint="cs"/>
                <w:rtl/>
              </w:rPr>
              <w:t xml:space="preserve">که بتوانم از طریق آن نسبت به الزام و یا اختیار امضای یک قرارداد برای مشتری، </w:t>
            </w:r>
            <w:r w:rsidR="00ED41D4">
              <w:rPr>
                <w:rFonts w:hint="cs"/>
                <w:rtl/>
              </w:rPr>
              <w:t>تصمیم گیری کنم</w:t>
            </w:r>
            <w:r>
              <w:rPr>
                <w:rFonts w:hint="cs"/>
                <w:rtl/>
              </w:rPr>
              <w:t>.</w:t>
            </w:r>
          </w:p>
        </w:tc>
      </w:tr>
      <w:tr w:rsidR="00FE7164" w14:paraId="79763531" w14:textId="77777777" w:rsidTr="006456C6">
        <w:trPr>
          <w:trHeight w:val="454"/>
        </w:trPr>
        <w:tc>
          <w:tcPr>
            <w:tcW w:w="757" w:type="dxa"/>
            <w:vAlign w:val="center"/>
          </w:tcPr>
          <w:p w14:paraId="7ED7D738" w14:textId="25999FDE" w:rsidR="00FE7164" w:rsidRDefault="00FE7164" w:rsidP="00FE7164">
            <w:pPr>
              <w:jc w:val="center"/>
              <w:rPr>
                <w:rFonts w:eastAsia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eastAsia="Calibri" w:cs="Calibri"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9101" w:type="dxa"/>
            <w:vAlign w:val="center"/>
          </w:tcPr>
          <w:p w14:paraId="396882FF" w14:textId="09A5BA72" w:rsidR="00FE7164" w:rsidRDefault="00FE7164" w:rsidP="00FE7164">
            <w:pPr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به عنوان </w:t>
            </w:r>
            <w:r>
              <w:rPr>
                <w:rFonts w:hint="cs"/>
                <w:rtl/>
              </w:rPr>
              <w:t>ادمین</w:t>
            </w:r>
            <w:r>
              <w:rPr>
                <w:rFonts w:hint="cs"/>
                <w:rtl/>
              </w:rPr>
              <w:t xml:space="preserve"> سیستم </w:t>
            </w:r>
            <w:r>
              <w:rPr>
                <w:rFonts w:asciiTheme="majorBidi" w:hAnsiTheme="majorBidi" w:hint="cs"/>
                <w:rtl/>
              </w:rPr>
              <w:t xml:space="preserve">می‌خواهم </w:t>
            </w:r>
            <w:r>
              <w:rPr>
                <w:rFonts w:asciiTheme="majorBidi" w:hAnsiTheme="majorBidi" w:hint="cs"/>
                <w:rtl/>
              </w:rPr>
              <w:t xml:space="preserve">نوع جدیدی از </w:t>
            </w:r>
            <w:r>
              <w:rPr>
                <w:rFonts w:hint="cs"/>
                <w:rtl/>
              </w:rPr>
              <w:t>قرارداد</w:t>
            </w:r>
            <w:r>
              <w:rPr>
                <w:rFonts w:hint="cs"/>
                <w:rtl/>
              </w:rPr>
              <w:t xml:space="preserve"> را در سامانه </w:t>
            </w:r>
            <w:r>
              <w:rPr>
                <w:rFonts w:hint="cs"/>
                <w:rtl/>
              </w:rPr>
              <w:t xml:space="preserve">ثبت کنم </w:t>
            </w:r>
            <w:r>
              <w:rPr>
                <w:rFonts w:asciiTheme="majorBidi" w:hAnsiTheme="majorBidi" w:hint="cs"/>
                <w:rtl/>
              </w:rPr>
              <w:t xml:space="preserve">تا </w:t>
            </w:r>
            <w:r>
              <w:rPr>
                <w:rFonts w:asciiTheme="majorBidi" w:hAnsiTheme="majorBidi" w:hint="cs"/>
                <w:rtl/>
              </w:rPr>
              <w:t>مشتری</w:t>
            </w:r>
            <w:r>
              <w:rPr>
                <w:rFonts w:asciiTheme="majorBidi" w:hAnsiTheme="majorBidi" w:hint="cs"/>
                <w:rtl/>
              </w:rPr>
              <w:t>ان بتوانند آن قرارداد را امضا کرده و از خدمات آن بهره مند شوند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3F8CCEC5" w14:textId="77777777" w:rsidR="008B49A1" w:rsidRPr="008B49A1" w:rsidRDefault="008B49A1" w:rsidP="008B49A1">
      <w:pPr>
        <w:rPr>
          <w:rFonts w:eastAsia="Calibri" w:cs="Calibri"/>
          <w:szCs w:val="24"/>
        </w:rPr>
      </w:pPr>
    </w:p>
    <w:p w14:paraId="0F681344" w14:textId="77777777" w:rsidR="00C727AE" w:rsidRPr="00C727AE" w:rsidRDefault="00C727AE" w:rsidP="00C727AE">
      <w:pPr>
        <w:rPr>
          <w:rFonts w:eastAsia="Calibri" w:cs="Calibri"/>
          <w:szCs w:val="24"/>
          <w:rtl/>
          <w:lang w:bidi="fa-IR"/>
        </w:rPr>
      </w:pPr>
    </w:p>
    <w:sectPr w:rsidR="00C727AE" w:rsidRPr="00C727AE" w:rsidSect="00E03DAB">
      <w:headerReference w:type="default" r:id="rId9"/>
      <w:footerReference w:type="default" r:id="rId10"/>
      <w:footerReference w:type="first" r:id="rId11"/>
      <w:footnotePr>
        <w:numRestart w:val="eachPage"/>
      </w:footnotePr>
      <w:pgSz w:w="11906" w:h="16838" w:code="9"/>
      <w:pgMar w:top="1714" w:right="1152" w:bottom="1526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C066" w14:textId="77777777" w:rsidR="005233E3" w:rsidRDefault="005233E3" w:rsidP="004B7E44">
      <w:r>
        <w:separator/>
      </w:r>
    </w:p>
  </w:endnote>
  <w:endnote w:type="continuationSeparator" w:id="0">
    <w:p w14:paraId="7A6D3284" w14:textId="77777777" w:rsidR="005233E3" w:rsidRDefault="005233E3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Ubuntu Light">
    <w:altName w:val="Source Sans Pro ExtraLight"/>
    <w:charset w:val="00"/>
    <w:family w:val="swiss"/>
    <w:pitch w:val="variable"/>
    <w:sig w:usb0="E00002FF" w:usb1="5000205B" w:usb2="00000000" w:usb3="00000000" w:csb0="0000009F" w:csb1="00000000"/>
  </w:font>
  <w:font w:name="IRNazanin">
    <w:altName w:val="Calibri"/>
    <w:charset w:val="00"/>
    <w:family w:val="auto"/>
    <w:pitch w:val="variable"/>
    <w:sig w:usb0="21002A87" w:usb1="00000000" w:usb2="00000000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810"/>
    </w:tblGrid>
    <w:tr w:rsidR="00A07B67" w14:paraId="604D272B" w14:textId="77777777" w:rsidTr="005068BC">
      <w:trPr>
        <w:trHeight w:val="730"/>
        <w:jc w:val="center"/>
      </w:trPr>
      <w:tc>
        <w:tcPr>
          <w:tcW w:w="9810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BF0DF35" w14:textId="612E6D28" w:rsidR="00A07B67" w:rsidRPr="006456C6" w:rsidRDefault="00A07B67" w:rsidP="00AA0CC0">
          <w:pPr>
            <w:pStyle w:val="Footer"/>
            <w:jc w:val="left"/>
            <w:rPr>
              <w:rFonts w:cs="B Homa"/>
              <w:noProof/>
              <w:sz w:val="18"/>
              <w:szCs w:val="14"/>
            </w:rPr>
          </w:pPr>
          <w:r w:rsidRPr="006456C6">
            <w:rPr>
              <w:rFonts w:cs="B Homa"/>
              <w:noProof/>
              <w:sz w:val="18"/>
              <w:szCs w:val="14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92C9C1" wp14:editId="3D52E0D5">
                    <wp:simplePos x="0" y="0"/>
                    <wp:positionH relativeFrom="column">
                      <wp:posOffset>-1459865</wp:posOffset>
                    </wp:positionH>
                    <wp:positionV relativeFrom="paragraph">
                      <wp:posOffset>-5715</wp:posOffset>
                    </wp:positionV>
                    <wp:extent cx="1351915" cy="591820"/>
                    <wp:effectExtent l="0" t="0" r="635" b="0"/>
                    <wp:wrapTight wrapText="bothSides">
                      <wp:wrapPolygon edited="0">
                        <wp:start x="0" y="0"/>
                        <wp:lineTo x="0" y="20858"/>
                        <wp:lineTo x="21306" y="20858"/>
                        <wp:lineTo x="21306" y="0"/>
                        <wp:lineTo x="0" y="0"/>
                      </wp:wrapPolygon>
                    </wp:wrapTight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1915" cy="591820"/>
                            </a:xfrm>
                            <a:prstGeom prst="rect">
                              <a:avLst/>
                            </a:prstGeom>
                            <a:solidFill>
                              <a:srgbClr val="00A9B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857845" w14:textId="6FFF6810" w:rsidR="00A07B67" w:rsidRPr="00C30DBD" w:rsidRDefault="00A07B67" w:rsidP="00C30DBD">
                                <w:pPr>
                                  <w:jc w:val="center"/>
                                  <w:rPr>
                                    <w:rFonts w:cs="B Homa"/>
                                    <w:b/>
                                    <w:lang w:bidi="fa-IR"/>
                                  </w:rPr>
                                </w:pPr>
                                <w:r w:rsidRPr="00C30DBD">
                                  <w:rPr>
                                    <w:rFonts w:cs="B Homa" w:hint="cs"/>
                                    <w:b/>
                                    <w:rtl/>
                                    <w:lang w:bidi="fa-IR"/>
                                  </w:rPr>
                                  <w:t xml:space="preserve">صفحه </w:t>
                                </w:r>
                                <w:r w:rsidRPr="005068BC">
                                  <w:rPr>
                                    <w:rFonts w:cs="B Homa"/>
                                    <w:b/>
                                    <w:lang w:bidi="fa-IR"/>
                                  </w:rPr>
                                  <w:fldChar w:fldCharType="begin"/>
                                </w:r>
                                <w:r w:rsidRPr="005068BC">
                                  <w:rPr>
                                    <w:rFonts w:cs="B Homa"/>
                                    <w:b/>
                                    <w:lang w:bidi="fa-IR"/>
                                  </w:rPr>
                                  <w:instrText xml:space="preserve"> PAGE   \* MERGEFORMAT </w:instrText>
                                </w:r>
                                <w:r w:rsidRPr="005068BC">
                                  <w:rPr>
                                    <w:rFonts w:cs="B Homa"/>
                                    <w:b/>
                                    <w:lang w:bidi="fa-IR"/>
                                  </w:rPr>
                                  <w:fldChar w:fldCharType="separate"/>
                                </w:r>
                                <w:r w:rsidR="005C5890">
                                  <w:rPr>
                                    <w:rFonts w:cs="B Homa"/>
                                    <w:b/>
                                    <w:noProof/>
                                    <w:rtl/>
                                    <w:lang w:bidi="fa-IR"/>
                                  </w:rPr>
                                  <w:t>5</w:t>
                                </w:r>
                                <w:r w:rsidRPr="005068BC">
                                  <w:rPr>
                                    <w:rFonts w:cs="B Homa"/>
                                    <w:b/>
                                    <w:noProof/>
                                    <w:lang w:bidi="fa-IR"/>
                                  </w:rPr>
                                  <w:fldChar w:fldCharType="end"/>
                                </w:r>
                                <w:r w:rsidRPr="00C30DBD">
                                  <w:rPr>
                                    <w:rFonts w:cs="B Homa" w:hint="cs"/>
                                    <w:b/>
                                    <w:rtl/>
                                    <w:lang w:bidi="fa-IR"/>
                                  </w:rPr>
                                  <w:t xml:space="preserve"> از </w:t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fldChar w:fldCharType="begin"/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instrText xml:space="preserve"> </w:instrText>
                                </w:r>
                                <w:r w:rsidRPr="00C30DBD">
                                  <w:rPr>
                                    <w:rFonts w:cs="B Homa" w:hint="cs"/>
                                    <w:b/>
                                    <w:lang w:bidi="fa-IR"/>
                                  </w:rPr>
                                  <w:instrText>NUMPAGES   \* MERGEFORMAT</w:instrText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instrText xml:space="preserve"> </w:instrText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fldChar w:fldCharType="separate"/>
                                </w:r>
                                <w:r w:rsidR="005C5890">
                                  <w:rPr>
                                    <w:rFonts w:cs="B Homa"/>
                                    <w:b/>
                                    <w:noProof/>
                                    <w:rtl/>
                                    <w:lang w:bidi="fa-IR"/>
                                  </w:rPr>
                                  <w:t>5</w:t>
                                </w:r>
                                <w:r w:rsidRPr="00C30DBD">
                                  <w:rPr>
                                    <w:rFonts w:cs="B Homa"/>
                                    <w:b/>
                                    <w:rtl/>
                                    <w:lang w:bidi="fa-IR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92C9C1" id="Rectangle 11" o:spid="_x0000_s1029" style="position:absolute;left:0;text-align:left;margin-left:-114.95pt;margin-top:-.45pt;width:106.45pt;height:46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" fillcolor="#00a9ba" stroked="f" strokeweight="2pt">
                    <v:textbox>
                      <w:txbxContent>
                        <w:p w14:paraId="3B857845" w14:textId="6FFF6810" w:rsidR="00A07B67" w:rsidRPr="00C30DBD" w:rsidRDefault="00A07B67" w:rsidP="00C30DBD">
                          <w:pPr>
                            <w:jc w:val="center"/>
                            <w:rPr>
                              <w:rFonts w:cs="B Homa"/>
                              <w:b/>
                              <w:lang w:bidi="fa-IR"/>
                            </w:rPr>
                          </w:pPr>
                          <w:r w:rsidRPr="00C30DBD">
                            <w:rPr>
                              <w:rFonts w:cs="B Homa" w:hint="cs"/>
                              <w:b/>
                              <w:rtl/>
                              <w:lang w:bidi="fa-IR"/>
                            </w:rPr>
                            <w:t xml:space="preserve">صفحه </w:t>
                          </w:r>
                          <w:r w:rsidRPr="005068BC">
                            <w:rPr>
                              <w:rFonts w:cs="B Homa"/>
                              <w:b/>
                              <w:lang w:bidi="fa-IR"/>
                            </w:rPr>
                            <w:fldChar w:fldCharType="begin"/>
                          </w:r>
                          <w:r w:rsidRPr="005068BC">
                            <w:rPr>
                              <w:rFonts w:cs="B Homa"/>
                              <w:b/>
                              <w:lang w:bidi="fa-IR"/>
                            </w:rPr>
                            <w:instrText xml:space="preserve"> PAGE   \* MERGEFORMAT </w:instrText>
                          </w:r>
                          <w:r w:rsidRPr="005068BC">
                            <w:rPr>
                              <w:rFonts w:cs="B Homa"/>
                              <w:b/>
                              <w:lang w:bidi="fa-IR"/>
                            </w:rPr>
                            <w:fldChar w:fldCharType="separate"/>
                          </w:r>
                          <w:r w:rsidR="005C5890">
                            <w:rPr>
                              <w:rFonts w:cs="B Homa"/>
                              <w:b/>
                              <w:noProof/>
                              <w:rtl/>
                              <w:lang w:bidi="fa-IR"/>
                            </w:rPr>
                            <w:t>5</w:t>
                          </w:r>
                          <w:r w:rsidRPr="005068BC">
                            <w:rPr>
                              <w:rFonts w:cs="B Homa"/>
                              <w:b/>
                              <w:noProof/>
                              <w:lang w:bidi="fa-IR"/>
                            </w:rPr>
                            <w:fldChar w:fldCharType="end"/>
                          </w:r>
                          <w:r w:rsidRPr="00C30DBD">
                            <w:rPr>
                              <w:rFonts w:cs="B Homa" w:hint="cs"/>
                              <w:b/>
                              <w:rtl/>
                              <w:lang w:bidi="fa-IR"/>
                            </w:rPr>
                            <w:t xml:space="preserve"> از </w:t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fldChar w:fldCharType="begin"/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instrText xml:space="preserve"> </w:instrText>
                          </w:r>
                          <w:r w:rsidRPr="00C30DBD">
                            <w:rPr>
                              <w:rFonts w:cs="B Homa" w:hint="cs"/>
                              <w:b/>
                              <w:lang w:bidi="fa-IR"/>
                            </w:rPr>
                            <w:instrText>NUMPAGES   \* MERGEFORMAT</w:instrText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instrText xml:space="preserve"> </w:instrText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fldChar w:fldCharType="separate"/>
                          </w:r>
                          <w:r w:rsidR="005C5890">
                            <w:rPr>
                              <w:rFonts w:cs="B Homa"/>
                              <w:b/>
                              <w:noProof/>
                              <w:rtl/>
                              <w:lang w:bidi="fa-IR"/>
                            </w:rPr>
                            <w:t>5</w:t>
                          </w:r>
                          <w:r w:rsidRPr="00C30DBD">
                            <w:rPr>
                              <w:rFonts w:cs="B Homa"/>
                              <w:b/>
                              <w:rtl/>
                              <w:lang w:bidi="fa-IR"/>
                            </w:rPr>
                            <w:fldChar w:fldCharType="end"/>
                          </w:r>
                        </w:p>
                      </w:txbxContent>
                    </v:textbox>
                    <w10:wrap type="tight"/>
                  </v:rect>
                </w:pict>
              </mc:Fallback>
            </mc:AlternateContent>
          </w:r>
          <w:r w:rsidR="006456C6" w:rsidRPr="006456C6">
            <w:rPr>
              <w:rFonts w:cs="B Homa"/>
              <w:noProof/>
              <w:sz w:val="18"/>
              <w:szCs w:val="14"/>
            </w:rPr>
            <w:t>Contracts</w:t>
          </w:r>
        </w:p>
        <w:p w14:paraId="6D909FBE" w14:textId="7EB1B98D" w:rsidR="00A07B67" w:rsidRPr="006456C6" w:rsidRDefault="00A07B67" w:rsidP="005068BC">
          <w:pPr>
            <w:pStyle w:val="Footer"/>
            <w:jc w:val="left"/>
            <w:rPr>
              <w:rFonts w:cs="B Homa"/>
              <w:noProof/>
              <w:sz w:val="18"/>
              <w:szCs w:val="14"/>
              <w:rtl/>
            </w:rPr>
          </w:pPr>
          <w:r w:rsidRPr="006456C6">
            <w:rPr>
              <w:rFonts w:cs="B Homa"/>
              <w:noProof/>
              <w:sz w:val="18"/>
              <w:szCs w:val="14"/>
              <w:rtl/>
            </w:rPr>
            <w:fldChar w:fldCharType="begin"/>
          </w:r>
          <w:r w:rsidRPr="006456C6">
            <w:rPr>
              <w:rFonts w:cs="B Homa"/>
              <w:noProof/>
              <w:sz w:val="18"/>
              <w:szCs w:val="14"/>
              <w:rtl/>
            </w:rPr>
            <w:instrText xml:space="preserve"> </w:instrText>
          </w:r>
          <w:r w:rsidRPr="006456C6">
            <w:rPr>
              <w:rFonts w:cs="B Homa" w:hint="cs"/>
              <w:noProof/>
              <w:sz w:val="18"/>
              <w:szCs w:val="14"/>
            </w:rPr>
            <w:instrText>DATE   \* MERGEFORMAT</w:instrText>
          </w:r>
          <w:r w:rsidRPr="006456C6">
            <w:rPr>
              <w:rFonts w:cs="B Homa"/>
              <w:noProof/>
              <w:sz w:val="18"/>
              <w:szCs w:val="14"/>
              <w:rtl/>
            </w:rPr>
            <w:instrText xml:space="preserve"> </w:instrText>
          </w:r>
          <w:r w:rsidRPr="006456C6">
            <w:rPr>
              <w:rFonts w:cs="B Homa"/>
              <w:noProof/>
              <w:sz w:val="18"/>
              <w:szCs w:val="14"/>
              <w:rtl/>
            </w:rPr>
            <w:fldChar w:fldCharType="separate"/>
          </w:r>
          <w:r w:rsidR="00292E73">
            <w:rPr>
              <w:rFonts w:cs="B Homa"/>
              <w:noProof/>
              <w:sz w:val="18"/>
              <w:szCs w:val="14"/>
              <w:rtl/>
            </w:rPr>
            <w:t>‏29‏/11‏/2023</w:t>
          </w:r>
          <w:r w:rsidRPr="006456C6">
            <w:rPr>
              <w:rFonts w:cs="B Homa"/>
              <w:noProof/>
              <w:sz w:val="18"/>
              <w:szCs w:val="14"/>
              <w:rtl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16498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F12CE0" w14:textId="2F334BDC" w:rsidR="00A07B67" w:rsidRDefault="00A07B67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44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1C20" w14:textId="77777777" w:rsidR="005233E3" w:rsidRDefault="005233E3" w:rsidP="004B7E44">
      <w:r>
        <w:separator/>
      </w:r>
    </w:p>
  </w:footnote>
  <w:footnote w:type="continuationSeparator" w:id="0">
    <w:p w14:paraId="092C306A" w14:textId="77777777" w:rsidR="005233E3" w:rsidRDefault="005233E3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1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2" w:type="dxa"/>
        <w:right w:w="0" w:type="dxa"/>
      </w:tblCellMar>
      <w:tblLook w:val="0000" w:firstRow="0" w:lastRow="0" w:firstColumn="0" w:lastColumn="0" w:noHBand="0" w:noVBand="0"/>
    </w:tblPr>
    <w:tblGrid>
      <w:gridCol w:w="12211"/>
    </w:tblGrid>
    <w:tr w:rsidR="00A07B67" w14:paraId="2D23B013" w14:textId="77777777" w:rsidTr="00531498">
      <w:trPr>
        <w:trHeight w:val="1296"/>
      </w:trPr>
      <w:tc>
        <w:tcPr>
          <w:tcW w:w="12211" w:type="dxa"/>
          <w:tcBorders>
            <w:top w:val="nil"/>
            <w:left w:val="nil"/>
            <w:bottom w:val="nil"/>
            <w:right w:val="nil"/>
          </w:tcBorders>
        </w:tcPr>
        <w:p w14:paraId="15CE79CF" w14:textId="25AD2A69" w:rsidR="00A07B67" w:rsidRDefault="007647B9" w:rsidP="00B023AE">
          <w:pPr>
            <w:pStyle w:val="Header"/>
            <w:jc w:val="right"/>
          </w:pPr>
          <w:r>
            <w:rPr>
              <w:rFonts w:cs="Calibri"/>
              <w:noProof/>
            </w:rPr>
            <w:drawing>
              <wp:anchor distT="0" distB="0" distL="114300" distR="114300" simplePos="0" relativeHeight="251662336" behindDoc="0" locked="0" layoutInCell="1" allowOverlap="1" wp14:anchorId="461FAB78" wp14:editId="63ECDFA6">
                <wp:simplePos x="0" y="0"/>
                <wp:positionH relativeFrom="column">
                  <wp:posOffset>-17807</wp:posOffset>
                </wp:positionH>
                <wp:positionV relativeFrom="paragraph">
                  <wp:posOffset>63610</wp:posOffset>
                </wp:positionV>
                <wp:extent cx="640080" cy="731520"/>
                <wp:effectExtent l="0" t="0" r="7620" b="0"/>
                <wp:wrapNone/>
                <wp:docPr id="30" name="Pictur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314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B833CC" wp14:editId="2C09F315">
                    <wp:simplePos x="0" y="0"/>
                    <wp:positionH relativeFrom="column">
                      <wp:posOffset>-65405</wp:posOffset>
                    </wp:positionH>
                    <wp:positionV relativeFrom="paragraph">
                      <wp:posOffset>814070</wp:posOffset>
                    </wp:positionV>
                    <wp:extent cx="6147435" cy="13335"/>
                    <wp:effectExtent l="19050" t="19050" r="24765" b="24765"/>
                    <wp:wrapNone/>
                    <wp:docPr id="17" name="Straight Connector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47435" cy="1333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64B5CB3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4.1pt" to="478.9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" strokecolor="#161718 [3213]" strokeweight="3pt"/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5"/>
    <w:multiLevelType w:val="hybridMultilevel"/>
    <w:tmpl w:val="7FBC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952"/>
    <w:multiLevelType w:val="hybridMultilevel"/>
    <w:tmpl w:val="7A28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B6EC9"/>
    <w:multiLevelType w:val="hybridMultilevel"/>
    <w:tmpl w:val="E0EE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57AA"/>
    <w:multiLevelType w:val="hybridMultilevel"/>
    <w:tmpl w:val="AC5A8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A832FE"/>
    <w:multiLevelType w:val="hybridMultilevel"/>
    <w:tmpl w:val="08F6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40A2"/>
    <w:multiLevelType w:val="hybridMultilevel"/>
    <w:tmpl w:val="9878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13C62"/>
    <w:multiLevelType w:val="hybridMultilevel"/>
    <w:tmpl w:val="9184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20171"/>
    <w:multiLevelType w:val="hybridMultilevel"/>
    <w:tmpl w:val="3A649790"/>
    <w:lvl w:ilvl="0" w:tplc="15A83F56">
      <w:start w:val="1"/>
      <w:numFmt w:val="bullet"/>
      <w:pStyle w:val="Liste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lang w:val="en-GB"/>
      </w:rPr>
    </w:lvl>
    <w:lvl w:ilvl="1" w:tplc="04090003" w:tentative="1">
      <w:start w:val="1"/>
      <w:numFmt w:val="bullet"/>
      <w:lvlText w:val="o"/>
      <w:lvlJc w:val="left"/>
      <w:pPr>
        <w:tabs>
          <w:tab w:val="num" w:pos="1749"/>
        </w:tabs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9"/>
        </w:tabs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9"/>
        </w:tabs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9"/>
        </w:tabs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9"/>
        </w:tabs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9"/>
        </w:tabs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9"/>
        </w:tabs>
        <w:ind w:left="6789" w:hanging="360"/>
      </w:pPr>
      <w:rPr>
        <w:rFonts w:ascii="Wingdings" w:hAnsi="Wingdings" w:hint="default"/>
      </w:rPr>
    </w:lvl>
  </w:abstractNum>
  <w:abstractNum w:abstractNumId="8" w15:restartNumberingAfterBreak="0">
    <w:nsid w:val="47596A91"/>
    <w:multiLevelType w:val="hybridMultilevel"/>
    <w:tmpl w:val="FDAE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F0452"/>
    <w:multiLevelType w:val="hybridMultilevel"/>
    <w:tmpl w:val="FDAE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A7A09"/>
    <w:multiLevelType w:val="hybridMultilevel"/>
    <w:tmpl w:val="FDAE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A59F9"/>
    <w:multiLevelType w:val="hybridMultilevel"/>
    <w:tmpl w:val="E67A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10828"/>
    <w:multiLevelType w:val="hybridMultilevel"/>
    <w:tmpl w:val="3E12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14D51"/>
    <w:multiLevelType w:val="multilevel"/>
    <w:tmpl w:val="568A64AA"/>
    <w:lvl w:ilvl="0">
      <w:start w:val="1"/>
      <w:numFmt w:val="decimal"/>
      <w:pStyle w:val="s1"/>
      <w:suff w:val="space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2"/>
      <w:suff w:val="space"/>
      <w:lvlText w:val="%2-%1-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3"/>
      <w:suff w:val="space"/>
      <w:lvlText w:val="%3-%2-%1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s4"/>
      <w:suff w:val="space"/>
      <w:lvlText w:val="%4-%3-%2-%1-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s5"/>
      <w:suff w:val="space"/>
      <w:lvlText w:val="%5-%4-%3-%2-%1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s6"/>
      <w:suff w:val="space"/>
      <w:lvlText w:val="%6-%5-%4-%3-%2-%1-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s7"/>
      <w:suff w:val="space"/>
      <w:lvlText w:val="%7-%6-%5-%4-%3-%2-%1-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s8"/>
      <w:suff w:val="space"/>
      <w:lvlText w:val="%8-%7-%6-%5-%4-%3-%2-%1-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s9"/>
      <w:suff w:val="space"/>
      <w:lvlText w:val="%9-%8-%7-%6-%5-%4-%3-%2-%1-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59D0281"/>
    <w:multiLevelType w:val="hybridMultilevel"/>
    <w:tmpl w:val="63F8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D7E8D"/>
    <w:multiLevelType w:val="hybridMultilevel"/>
    <w:tmpl w:val="69F2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356AF"/>
    <w:multiLevelType w:val="hybridMultilevel"/>
    <w:tmpl w:val="596E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83F55"/>
    <w:multiLevelType w:val="hybridMultilevel"/>
    <w:tmpl w:val="D196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8054">
    <w:abstractNumId w:val="7"/>
  </w:num>
  <w:num w:numId="2" w16cid:durableId="1310134364">
    <w:abstractNumId w:val="13"/>
  </w:num>
  <w:num w:numId="3" w16cid:durableId="1363282559">
    <w:abstractNumId w:val="3"/>
  </w:num>
  <w:num w:numId="4" w16cid:durableId="1860971137">
    <w:abstractNumId w:val="8"/>
  </w:num>
  <w:num w:numId="5" w16cid:durableId="1504390386">
    <w:abstractNumId w:val="9"/>
  </w:num>
  <w:num w:numId="6" w16cid:durableId="23674608">
    <w:abstractNumId w:val="10"/>
  </w:num>
  <w:num w:numId="7" w16cid:durableId="346561951">
    <w:abstractNumId w:val="5"/>
  </w:num>
  <w:num w:numId="8" w16cid:durableId="685055520">
    <w:abstractNumId w:val="0"/>
  </w:num>
  <w:num w:numId="9" w16cid:durableId="1872184599">
    <w:abstractNumId w:val="11"/>
  </w:num>
  <w:num w:numId="10" w16cid:durableId="1270426957">
    <w:abstractNumId w:val="1"/>
  </w:num>
  <w:num w:numId="11" w16cid:durableId="1153328986">
    <w:abstractNumId w:val="4"/>
  </w:num>
  <w:num w:numId="12" w16cid:durableId="1216117041">
    <w:abstractNumId w:val="15"/>
  </w:num>
  <w:num w:numId="13" w16cid:durableId="895093746">
    <w:abstractNumId w:val="2"/>
  </w:num>
  <w:num w:numId="14" w16cid:durableId="301230041">
    <w:abstractNumId w:val="17"/>
  </w:num>
  <w:num w:numId="15" w16cid:durableId="2104522838">
    <w:abstractNumId w:val="6"/>
  </w:num>
  <w:num w:numId="16" w16cid:durableId="1751580941">
    <w:abstractNumId w:val="12"/>
  </w:num>
  <w:num w:numId="17" w16cid:durableId="1717969974">
    <w:abstractNumId w:val="16"/>
  </w:num>
  <w:num w:numId="18" w16cid:durableId="172938130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F71"/>
    <w:rsid w:val="0000115B"/>
    <w:rsid w:val="000011CD"/>
    <w:rsid w:val="00004EF0"/>
    <w:rsid w:val="00005903"/>
    <w:rsid w:val="000077C5"/>
    <w:rsid w:val="00011622"/>
    <w:rsid w:val="0001560F"/>
    <w:rsid w:val="0002403D"/>
    <w:rsid w:val="000273C9"/>
    <w:rsid w:val="00030C07"/>
    <w:rsid w:val="00032399"/>
    <w:rsid w:val="00033B4E"/>
    <w:rsid w:val="000346E8"/>
    <w:rsid w:val="000410F7"/>
    <w:rsid w:val="00043162"/>
    <w:rsid w:val="000434C6"/>
    <w:rsid w:val="000454B8"/>
    <w:rsid w:val="000475B4"/>
    <w:rsid w:val="00055445"/>
    <w:rsid w:val="00055750"/>
    <w:rsid w:val="000611D0"/>
    <w:rsid w:val="00065B64"/>
    <w:rsid w:val="00066426"/>
    <w:rsid w:val="00067370"/>
    <w:rsid w:val="00067BB7"/>
    <w:rsid w:val="0007055C"/>
    <w:rsid w:val="00072712"/>
    <w:rsid w:val="0007276E"/>
    <w:rsid w:val="00072DC1"/>
    <w:rsid w:val="000734D1"/>
    <w:rsid w:val="0007413E"/>
    <w:rsid w:val="00075147"/>
    <w:rsid w:val="00083FC6"/>
    <w:rsid w:val="00087065"/>
    <w:rsid w:val="00091851"/>
    <w:rsid w:val="00091865"/>
    <w:rsid w:val="00094954"/>
    <w:rsid w:val="00096BF2"/>
    <w:rsid w:val="000A5EBF"/>
    <w:rsid w:val="000B1430"/>
    <w:rsid w:val="000B2C59"/>
    <w:rsid w:val="000B3FCB"/>
    <w:rsid w:val="000B4684"/>
    <w:rsid w:val="000B6E60"/>
    <w:rsid w:val="000B733F"/>
    <w:rsid w:val="000C0E0A"/>
    <w:rsid w:val="000C7933"/>
    <w:rsid w:val="000D0727"/>
    <w:rsid w:val="000D1AB3"/>
    <w:rsid w:val="000D30F2"/>
    <w:rsid w:val="000D4808"/>
    <w:rsid w:val="000D4A18"/>
    <w:rsid w:val="000D67EE"/>
    <w:rsid w:val="000D731D"/>
    <w:rsid w:val="000E0BD5"/>
    <w:rsid w:val="000E0F53"/>
    <w:rsid w:val="000E16F6"/>
    <w:rsid w:val="000E310D"/>
    <w:rsid w:val="000E57CA"/>
    <w:rsid w:val="000F06B1"/>
    <w:rsid w:val="000F0C56"/>
    <w:rsid w:val="000F31F5"/>
    <w:rsid w:val="000F36EB"/>
    <w:rsid w:val="000F3A4B"/>
    <w:rsid w:val="000F4C7B"/>
    <w:rsid w:val="000F5536"/>
    <w:rsid w:val="00101C53"/>
    <w:rsid w:val="001022E8"/>
    <w:rsid w:val="00102F71"/>
    <w:rsid w:val="00103F01"/>
    <w:rsid w:val="0010520C"/>
    <w:rsid w:val="001061E5"/>
    <w:rsid w:val="00107160"/>
    <w:rsid w:val="001116E7"/>
    <w:rsid w:val="00115403"/>
    <w:rsid w:val="00116590"/>
    <w:rsid w:val="00116EA9"/>
    <w:rsid w:val="001214C8"/>
    <w:rsid w:val="00121921"/>
    <w:rsid w:val="00125BB0"/>
    <w:rsid w:val="00126871"/>
    <w:rsid w:val="00127278"/>
    <w:rsid w:val="00127DFA"/>
    <w:rsid w:val="00131821"/>
    <w:rsid w:val="0013305C"/>
    <w:rsid w:val="001339BB"/>
    <w:rsid w:val="0013469E"/>
    <w:rsid w:val="001360E6"/>
    <w:rsid w:val="00136386"/>
    <w:rsid w:val="00140A93"/>
    <w:rsid w:val="00141A03"/>
    <w:rsid w:val="00151B4F"/>
    <w:rsid w:val="0015228C"/>
    <w:rsid w:val="001534F9"/>
    <w:rsid w:val="0016182A"/>
    <w:rsid w:val="00164926"/>
    <w:rsid w:val="001715EE"/>
    <w:rsid w:val="00177187"/>
    <w:rsid w:val="001777FC"/>
    <w:rsid w:val="0018163C"/>
    <w:rsid w:val="00183CAC"/>
    <w:rsid w:val="00186599"/>
    <w:rsid w:val="001906A2"/>
    <w:rsid w:val="0019194D"/>
    <w:rsid w:val="001942E3"/>
    <w:rsid w:val="00195668"/>
    <w:rsid w:val="001967A9"/>
    <w:rsid w:val="00196FFC"/>
    <w:rsid w:val="001A1100"/>
    <w:rsid w:val="001A582A"/>
    <w:rsid w:val="001A6B4C"/>
    <w:rsid w:val="001B1924"/>
    <w:rsid w:val="001B6537"/>
    <w:rsid w:val="001C1142"/>
    <w:rsid w:val="001D4313"/>
    <w:rsid w:val="001D51E7"/>
    <w:rsid w:val="001D62BA"/>
    <w:rsid w:val="001E03CA"/>
    <w:rsid w:val="001E1931"/>
    <w:rsid w:val="001E3610"/>
    <w:rsid w:val="001F47A5"/>
    <w:rsid w:val="001F5944"/>
    <w:rsid w:val="00200A9E"/>
    <w:rsid w:val="00200B0A"/>
    <w:rsid w:val="00202106"/>
    <w:rsid w:val="00206613"/>
    <w:rsid w:val="00206C9E"/>
    <w:rsid w:val="0022519E"/>
    <w:rsid w:val="00225809"/>
    <w:rsid w:val="00226572"/>
    <w:rsid w:val="0024229D"/>
    <w:rsid w:val="00242803"/>
    <w:rsid w:val="00243C36"/>
    <w:rsid w:val="00244ED0"/>
    <w:rsid w:val="0024534D"/>
    <w:rsid w:val="00245A67"/>
    <w:rsid w:val="00260118"/>
    <w:rsid w:val="00270542"/>
    <w:rsid w:val="00270805"/>
    <w:rsid w:val="002708E0"/>
    <w:rsid w:val="00270E8B"/>
    <w:rsid w:val="00270E8C"/>
    <w:rsid w:val="002810C8"/>
    <w:rsid w:val="002827BE"/>
    <w:rsid w:val="002867E0"/>
    <w:rsid w:val="00287C28"/>
    <w:rsid w:val="002924C8"/>
    <w:rsid w:val="00292E73"/>
    <w:rsid w:val="00293B83"/>
    <w:rsid w:val="0029620C"/>
    <w:rsid w:val="00297027"/>
    <w:rsid w:val="002A28CE"/>
    <w:rsid w:val="002A792F"/>
    <w:rsid w:val="002B0460"/>
    <w:rsid w:val="002B5F9D"/>
    <w:rsid w:val="002C1269"/>
    <w:rsid w:val="002C25BB"/>
    <w:rsid w:val="002D037B"/>
    <w:rsid w:val="002D15E0"/>
    <w:rsid w:val="002D1B10"/>
    <w:rsid w:val="002D3988"/>
    <w:rsid w:val="002D6C13"/>
    <w:rsid w:val="002D735D"/>
    <w:rsid w:val="002D749E"/>
    <w:rsid w:val="002D77A8"/>
    <w:rsid w:val="002E336B"/>
    <w:rsid w:val="002E518F"/>
    <w:rsid w:val="002E6344"/>
    <w:rsid w:val="002E6B19"/>
    <w:rsid w:val="00303364"/>
    <w:rsid w:val="00305AF7"/>
    <w:rsid w:val="00306482"/>
    <w:rsid w:val="00320579"/>
    <w:rsid w:val="003207A6"/>
    <w:rsid w:val="00323FDD"/>
    <w:rsid w:val="0032522C"/>
    <w:rsid w:val="00327662"/>
    <w:rsid w:val="0032799D"/>
    <w:rsid w:val="0033177F"/>
    <w:rsid w:val="003319A0"/>
    <w:rsid w:val="0033228A"/>
    <w:rsid w:val="00333FAF"/>
    <w:rsid w:val="0033437C"/>
    <w:rsid w:val="00340BB7"/>
    <w:rsid w:val="00346A70"/>
    <w:rsid w:val="0035396A"/>
    <w:rsid w:val="003546FA"/>
    <w:rsid w:val="00362216"/>
    <w:rsid w:val="00363EC0"/>
    <w:rsid w:val="003671F9"/>
    <w:rsid w:val="00367245"/>
    <w:rsid w:val="00370CE1"/>
    <w:rsid w:val="003732AE"/>
    <w:rsid w:val="003759FC"/>
    <w:rsid w:val="00375D86"/>
    <w:rsid w:val="0038356F"/>
    <w:rsid w:val="00387014"/>
    <w:rsid w:val="00391E59"/>
    <w:rsid w:val="003920BB"/>
    <w:rsid w:val="0039257A"/>
    <w:rsid w:val="00394D0B"/>
    <w:rsid w:val="0039744A"/>
    <w:rsid w:val="003A0CBE"/>
    <w:rsid w:val="003A0F0F"/>
    <w:rsid w:val="003A1239"/>
    <w:rsid w:val="003B1466"/>
    <w:rsid w:val="003B3764"/>
    <w:rsid w:val="003B3FAB"/>
    <w:rsid w:val="003B5A09"/>
    <w:rsid w:val="003B70D3"/>
    <w:rsid w:val="003C22AC"/>
    <w:rsid w:val="003C45EC"/>
    <w:rsid w:val="003C7496"/>
    <w:rsid w:val="003C7948"/>
    <w:rsid w:val="003D16DE"/>
    <w:rsid w:val="003D26CC"/>
    <w:rsid w:val="003D317B"/>
    <w:rsid w:val="003D6EC4"/>
    <w:rsid w:val="003D728B"/>
    <w:rsid w:val="003E0703"/>
    <w:rsid w:val="003E136C"/>
    <w:rsid w:val="003E2874"/>
    <w:rsid w:val="003E38DE"/>
    <w:rsid w:val="003F4CDD"/>
    <w:rsid w:val="003F553C"/>
    <w:rsid w:val="003F7E4F"/>
    <w:rsid w:val="00402B13"/>
    <w:rsid w:val="004030BE"/>
    <w:rsid w:val="004076EC"/>
    <w:rsid w:val="00407774"/>
    <w:rsid w:val="0041628C"/>
    <w:rsid w:val="00416BEB"/>
    <w:rsid w:val="00420F92"/>
    <w:rsid w:val="00430191"/>
    <w:rsid w:val="00434D44"/>
    <w:rsid w:val="00436A37"/>
    <w:rsid w:val="00442567"/>
    <w:rsid w:val="00443383"/>
    <w:rsid w:val="004435D7"/>
    <w:rsid w:val="00446F4C"/>
    <w:rsid w:val="00456699"/>
    <w:rsid w:val="00456A3D"/>
    <w:rsid w:val="004577E8"/>
    <w:rsid w:val="00460961"/>
    <w:rsid w:val="00462E07"/>
    <w:rsid w:val="00466377"/>
    <w:rsid w:val="00467FEA"/>
    <w:rsid w:val="004717C8"/>
    <w:rsid w:val="00471A66"/>
    <w:rsid w:val="00474621"/>
    <w:rsid w:val="004814D3"/>
    <w:rsid w:val="00485C83"/>
    <w:rsid w:val="0048655C"/>
    <w:rsid w:val="004926D7"/>
    <w:rsid w:val="004977CE"/>
    <w:rsid w:val="004A245D"/>
    <w:rsid w:val="004A3A06"/>
    <w:rsid w:val="004A4F87"/>
    <w:rsid w:val="004A5DD4"/>
    <w:rsid w:val="004A7421"/>
    <w:rsid w:val="004B4B35"/>
    <w:rsid w:val="004B78BA"/>
    <w:rsid w:val="004B7E44"/>
    <w:rsid w:val="004C38F0"/>
    <w:rsid w:val="004C755C"/>
    <w:rsid w:val="004D0EF2"/>
    <w:rsid w:val="004D1845"/>
    <w:rsid w:val="004D3B57"/>
    <w:rsid w:val="004D3FBB"/>
    <w:rsid w:val="004D5252"/>
    <w:rsid w:val="004E09C4"/>
    <w:rsid w:val="004E14F4"/>
    <w:rsid w:val="004E226E"/>
    <w:rsid w:val="004E3CF7"/>
    <w:rsid w:val="004E6AF1"/>
    <w:rsid w:val="004E6C03"/>
    <w:rsid w:val="004E7CA8"/>
    <w:rsid w:val="004F0EC3"/>
    <w:rsid w:val="004F2B86"/>
    <w:rsid w:val="004F60EC"/>
    <w:rsid w:val="005009E0"/>
    <w:rsid w:val="00501D3F"/>
    <w:rsid w:val="005028A4"/>
    <w:rsid w:val="00504437"/>
    <w:rsid w:val="005068BC"/>
    <w:rsid w:val="00511BA4"/>
    <w:rsid w:val="00513144"/>
    <w:rsid w:val="00513D73"/>
    <w:rsid w:val="00517850"/>
    <w:rsid w:val="00523271"/>
    <w:rsid w:val="005233E3"/>
    <w:rsid w:val="00524FEE"/>
    <w:rsid w:val="00531498"/>
    <w:rsid w:val="0053512D"/>
    <w:rsid w:val="00542886"/>
    <w:rsid w:val="00542C0C"/>
    <w:rsid w:val="005435F1"/>
    <w:rsid w:val="00544FF2"/>
    <w:rsid w:val="00553FA8"/>
    <w:rsid w:val="00564C36"/>
    <w:rsid w:val="0056572B"/>
    <w:rsid w:val="00571C49"/>
    <w:rsid w:val="005768B9"/>
    <w:rsid w:val="00576B8B"/>
    <w:rsid w:val="00581415"/>
    <w:rsid w:val="0058176F"/>
    <w:rsid w:val="00584651"/>
    <w:rsid w:val="005920B9"/>
    <w:rsid w:val="00594047"/>
    <w:rsid w:val="005940F3"/>
    <w:rsid w:val="00594A93"/>
    <w:rsid w:val="0059638F"/>
    <w:rsid w:val="005A0B7A"/>
    <w:rsid w:val="005A0ECE"/>
    <w:rsid w:val="005A3185"/>
    <w:rsid w:val="005A3784"/>
    <w:rsid w:val="005A4C45"/>
    <w:rsid w:val="005A5644"/>
    <w:rsid w:val="005A6836"/>
    <w:rsid w:val="005A718F"/>
    <w:rsid w:val="005B0664"/>
    <w:rsid w:val="005B0B53"/>
    <w:rsid w:val="005B1820"/>
    <w:rsid w:val="005B38D3"/>
    <w:rsid w:val="005B6707"/>
    <w:rsid w:val="005C340D"/>
    <w:rsid w:val="005C3C52"/>
    <w:rsid w:val="005C50EA"/>
    <w:rsid w:val="005C5890"/>
    <w:rsid w:val="005C5A09"/>
    <w:rsid w:val="005C6FE6"/>
    <w:rsid w:val="005C73C0"/>
    <w:rsid w:val="005C7F7E"/>
    <w:rsid w:val="005D0661"/>
    <w:rsid w:val="005D2854"/>
    <w:rsid w:val="005E0BCC"/>
    <w:rsid w:val="005E2073"/>
    <w:rsid w:val="005E2E20"/>
    <w:rsid w:val="005E3107"/>
    <w:rsid w:val="005E611B"/>
    <w:rsid w:val="005E6269"/>
    <w:rsid w:val="005E663D"/>
    <w:rsid w:val="005F05D0"/>
    <w:rsid w:val="005F2A9F"/>
    <w:rsid w:val="005F38BF"/>
    <w:rsid w:val="005F71AB"/>
    <w:rsid w:val="005F7782"/>
    <w:rsid w:val="00602A83"/>
    <w:rsid w:val="00607750"/>
    <w:rsid w:val="00610B3A"/>
    <w:rsid w:val="006137F8"/>
    <w:rsid w:val="00613C08"/>
    <w:rsid w:val="00614A96"/>
    <w:rsid w:val="00616A60"/>
    <w:rsid w:val="00617FDD"/>
    <w:rsid w:val="006219A4"/>
    <w:rsid w:val="006261CE"/>
    <w:rsid w:val="00631BAA"/>
    <w:rsid w:val="00634BC5"/>
    <w:rsid w:val="0063663F"/>
    <w:rsid w:val="0063733A"/>
    <w:rsid w:val="006409D9"/>
    <w:rsid w:val="006448C4"/>
    <w:rsid w:val="006456C6"/>
    <w:rsid w:val="00646C5C"/>
    <w:rsid w:val="00646CE5"/>
    <w:rsid w:val="0064734D"/>
    <w:rsid w:val="00647948"/>
    <w:rsid w:val="00650A3B"/>
    <w:rsid w:val="0065259A"/>
    <w:rsid w:val="00655432"/>
    <w:rsid w:val="0065696C"/>
    <w:rsid w:val="006575A8"/>
    <w:rsid w:val="006579D5"/>
    <w:rsid w:val="006624F2"/>
    <w:rsid w:val="006632F8"/>
    <w:rsid w:val="0066538A"/>
    <w:rsid w:val="00666504"/>
    <w:rsid w:val="00667729"/>
    <w:rsid w:val="00667759"/>
    <w:rsid w:val="00673FE7"/>
    <w:rsid w:val="00674DE8"/>
    <w:rsid w:val="0068105A"/>
    <w:rsid w:val="00685AD0"/>
    <w:rsid w:val="0068739D"/>
    <w:rsid w:val="00693DE4"/>
    <w:rsid w:val="006A07A3"/>
    <w:rsid w:val="006A0EF7"/>
    <w:rsid w:val="006A2FDB"/>
    <w:rsid w:val="006A34DA"/>
    <w:rsid w:val="006A38B8"/>
    <w:rsid w:val="006A3CE7"/>
    <w:rsid w:val="006A7410"/>
    <w:rsid w:val="006B36FE"/>
    <w:rsid w:val="006B477E"/>
    <w:rsid w:val="006B4B92"/>
    <w:rsid w:val="006B5504"/>
    <w:rsid w:val="006D04DC"/>
    <w:rsid w:val="006D0537"/>
    <w:rsid w:val="006D1210"/>
    <w:rsid w:val="006D69C2"/>
    <w:rsid w:val="006E1582"/>
    <w:rsid w:val="006E314A"/>
    <w:rsid w:val="006F0129"/>
    <w:rsid w:val="006F4EA7"/>
    <w:rsid w:val="006F54BB"/>
    <w:rsid w:val="00703D83"/>
    <w:rsid w:val="00712039"/>
    <w:rsid w:val="00713560"/>
    <w:rsid w:val="00715863"/>
    <w:rsid w:val="00715BAA"/>
    <w:rsid w:val="0071650C"/>
    <w:rsid w:val="007202B6"/>
    <w:rsid w:val="0072258C"/>
    <w:rsid w:val="00723DB0"/>
    <w:rsid w:val="00724880"/>
    <w:rsid w:val="0072723B"/>
    <w:rsid w:val="0072783C"/>
    <w:rsid w:val="007302C9"/>
    <w:rsid w:val="007309E6"/>
    <w:rsid w:val="00730B7C"/>
    <w:rsid w:val="007356FC"/>
    <w:rsid w:val="007359A7"/>
    <w:rsid w:val="00736C4E"/>
    <w:rsid w:val="007414BE"/>
    <w:rsid w:val="007429ED"/>
    <w:rsid w:val="00743C2C"/>
    <w:rsid w:val="00745AD2"/>
    <w:rsid w:val="00746352"/>
    <w:rsid w:val="007473FD"/>
    <w:rsid w:val="007516CF"/>
    <w:rsid w:val="00756F5A"/>
    <w:rsid w:val="00762FC1"/>
    <w:rsid w:val="00764142"/>
    <w:rsid w:val="0076447E"/>
    <w:rsid w:val="007647B9"/>
    <w:rsid w:val="00764F71"/>
    <w:rsid w:val="00766903"/>
    <w:rsid w:val="0077051D"/>
    <w:rsid w:val="007734EC"/>
    <w:rsid w:val="00777515"/>
    <w:rsid w:val="007835E7"/>
    <w:rsid w:val="00785BB4"/>
    <w:rsid w:val="00787763"/>
    <w:rsid w:val="007877D6"/>
    <w:rsid w:val="007969FA"/>
    <w:rsid w:val="007A137E"/>
    <w:rsid w:val="007B18ED"/>
    <w:rsid w:val="007B1A04"/>
    <w:rsid w:val="007B5737"/>
    <w:rsid w:val="007B6851"/>
    <w:rsid w:val="007B6B20"/>
    <w:rsid w:val="007B7768"/>
    <w:rsid w:val="007C18F4"/>
    <w:rsid w:val="007C35A8"/>
    <w:rsid w:val="007D029F"/>
    <w:rsid w:val="007D064D"/>
    <w:rsid w:val="007D15E4"/>
    <w:rsid w:val="007D7507"/>
    <w:rsid w:val="007E1418"/>
    <w:rsid w:val="007E2FF2"/>
    <w:rsid w:val="007E668E"/>
    <w:rsid w:val="007F2BE0"/>
    <w:rsid w:val="007F5F3E"/>
    <w:rsid w:val="0080376C"/>
    <w:rsid w:val="00807E6A"/>
    <w:rsid w:val="0081019F"/>
    <w:rsid w:val="0081281E"/>
    <w:rsid w:val="00814AE4"/>
    <w:rsid w:val="00815BED"/>
    <w:rsid w:val="00816ACC"/>
    <w:rsid w:val="0081748D"/>
    <w:rsid w:val="0082147C"/>
    <w:rsid w:val="00823AFE"/>
    <w:rsid w:val="008264EF"/>
    <w:rsid w:val="00827BF6"/>
    <w:rsid w:val="00831265"/>
    <w:rsid w:val="0083157D"/>
    <w:rsid w:val="00832521"/>
    <w:rsid w:val="00833464"/>
    <w:rsid w:val="00833F40"/>
    <w:rsid w:val="0083528A"/>
    <w:rsid w:val="008370F0"/>
    <w:rsid w:val="00841686"/>
    <w:rsid w:val="00843B00"/>
    <w:rsid w:val="008518CF"/>
    <w:rsid w:val="00857226"/>
    <w:rsid w:val="00860EAD"/>
    <w:rsid w:val="008610B7"/>
    <w:rsid w:val="008615B7"/>
    <w:rsid w:val="008635E2"/>
    <w:rsid w:val="008711F4"/>
    <w:rsid w:val="00872A8F"/>
    <w:rsid w:val="0088107F"/>
    <w:rsid w:val="00883CFD"/>
    <w:rsid w:val="00884945"/>
    <w:rsid w:val="008865A4"/>
    <w:rsid w:val="008903CF"/>
    <w:rsid w:val="0089144C"/>
    <w:rsid w:val="00892ABB"/>
    <w:rsid w:val="008930ED"/>
    <w:rsid w:val="0089392A"/>
    <w:rsid w:val="00893CEB"/>
    <w:rsid w:val="00894B8C"/>
    <w:rsid w:val="00896907"/>
    <w:rsid w:val="008A1D71"/>
    <w:rsid w:val="008A6162"/>
    <w:rsid w:val="008A6DEC"/>
    <w:rsid w:val="008A7CB5"/>
    <w:rsid w:val="008B27B3"/>
    <w:rsid w:val="008B29E8"/>
    <w:rsid w:val="008B33BC"/>
    <w:rsid w:val="008B49A1"/>
    <w:rsid w:val="008B67BB"/>
    <w:rsid w:val="008B745F"/>
    <w:rsid w:val="008B7A0C"/>
    <w:rsid w:val="008C4FA8"/>
    <w:rsid w:val="008C51EE"/>
    <w:rsid w:val="008C5D18"/>
    <w:rsid w:val="008D379C"/>
    <w:rsid w:val="008D55BC"/>
    <w:rsid w:val="008D79A7"/>
    <w:rsid w:val="008E09CA"/>
    <w:rsid w:val="008E3420"/>
    <w:rsid w:val="008E5417"/>
    <w:rsid w:val="008F1D0B"/>
    <w:rsid w:val="008F4A8A"/>
    <w:rsid w:val="008F512B"/>
    <w:rsid w:val="008F71DC"/>
    <w:rsid w:val="009025F6"/>
    <w:rsid w:val="00903173"/>
    <w:rsid w:val="0090495C"/>
    <w:rsid w:val="00904CA8"/>
    <w:rsid w:val="00910E52"/>
    <w:rsid w:val="009120E9"/>
    <w:rsid w:val="0091275A"/>
    <w:rsid w:val="00913647"/>
    <w:rsid w:val="009205A7"/>
    <w:rsid w:val="009209EE"/>
    <w:rsid w:val="009224D7"/>
    <w:rsid w:val="009229AD"/>
    <w:rsid w:val="00922CF9"/>
    <w:rsid w:val="00923191"/>
    <w:rsid w:val="00925CB6"/>
    <w:rsid w:val="009264CF"/>
    <w:rsid w:val="00926766"/>
    <w:rsid w:val="00927967"/>
    <w:rsid w:val="00932011"/>
    <w:rsid w:val="00937964"/>
    <w:rsid w:val="00937C47"/>
    <w:rsid w:val="00940175"/>
    <w:rsid w:val="00941319"/>
    <w:rsid w:val="00941966"/>
    <w:rsid w:val="00942490"/>
    <w:rsid w:val="00945738"/>
    <w:rsid w:val="00945900"/>
    <w:rsid w:val="00946C55"/>
    <w:rsid w:val="00947428"/>
    <w:rsid w:val="00947E8B"/>
    <w:rsid w:val="0095283B"/>
    <w:rsid w:val="009653F4"/>
    <w:rsid w:val="00970DF9"/>
    <w:rsid w:val="009710C4"/>
    <w:rsid w:val="00972B18"/>
    <w:rsid w:val="009739C5"/>
    <w:rsid w:val="00980806"/>
    <w:rsid w:val="00981F8D"/>
    <w:rsid w:val="009823B8"/>
    <w:rsid w:val="0098308E"/>
    <w:rsid w:val="00985A91"/>
    <w:rsid w:val="00992F77"/>
    <w:rsid w:val="00994FC8"/>
    <w:rsid w:val="009A2AFC"/>
    <w:rsid w:val="009A31A3"/>
    <w:rsid w:val="009A5251"/>
    <w:rsid w:val="009A66FF"/>
    <w:rsid w:val="009A7017"/>
    <w:rsid w:val="009A7F55"/>
    <w:rsid w:val="009B6AEA"/>
    <w:rsid w:val="009B6ED5"/>
    <w:rsid w:val="009C232C"/>
    <w:rsid w:val="009C2D06"/>
    <w:rsid w:val="009C32A4"/>
    <w:rsid w:val="009C396C"/>
    <w:rsid w:val="009D0045"/>
    <w:rsid w:val="009D0B52"/>
    <w:rsid w:val="009D1193"/>
    <w:rsid w:val="009D2641"/>
    <w:rsid w:val="009D4046"/>
    <w:rsid w:val="009D45B9"/>
    <w:rsid w:val="009D4767"/>
    <w:rsid w:val="009D53A9"/>
    <w:rsid w:val="009D7F85"/>
    <w:rsid w:val="009E027E"/>
    <w:rsid w:val="009E03E8"/>
    <w:rsid w:val="009E1038"/>
    <w:rsid w:val="009E17F6"/>
    <w:rsid w:val="009E3585"/>
    <w:rsid w:val="009E3BFB"/>
    <w:rsid w:val="009E4A93"/>
    <w:rsid w:val="009E5584"/>
    <w:rsid w:val="009F07A1"/>
    <w:rsid w:val="009F27BB"/>
    <w:rsid w:val="009F3F38"/>
    <w:rsid w:val="009F6269"/>
    <w:rsid w:val="00A05920"/>
    <w:rsid w:val="00A05B73"/>
    <w:rsid w:val="00A07B67"/>
    <w:rsid w:val="00A10447"/>
    <w:rsid w:val="00A10630"/>
    <w:rsid w:val="00A10C75"/>
    <w:rsid w:val="00A13974"/>
    <w:rsid w:val="00A15805"/>
    <w:rsid w:val="00A1618E"/>
    <w:rsid w:val="00A218EF"/>
    <w:rsid w:val="00A30E87"/>
    <w:rsid w:val="00A35F59"/>
    <w:rsid w:val="00A36C0A"/>
    <w:rsid w:val="00A42BBF"/>
    <w:rsid w:val="00A42DE0"/>
    <w:rsid w:val="00A433F4"/>
    <w:rsid w:val="00A47290"/>
    <w:rsid w:val="00A525A9"/>
    <w:rsid w:val="00A565C8"/>
    <w:rsid w:val="00A60B3C"/>
    <w:rsid w:val="00A669C6"/>
    <w:rsid w:val="00A6785F"/>
    <w:rsid w:val="00A67B23"/>
    <w:rsid w:val="00A759F4"/>
    <w:rsid w:val="00A7798A"/>
    <w:rsid w:val="00A80C5C"/>
    <w:rsid w:val="00A8354E"/>
    <w:rsid w:val="00A83DA4"/>
    <w:rsid w:val="00A84820"/>
    <w:rsid w:val="00A85462"/>
    <w:rsid w:val="00A8783D"/>
    <w:rsid w:val="00A943D4"/>
    <w:rsid w:val="00A973F5"/>
    <w:rsid w:val="00AA0CC0"/>
    <w:rsid w:val="00AA44C1"/>
    <w:rsid w:val="00AA6E24"/>
    <w:rsid w:val="00AA7132"/>
    <w:rsid w:val="00AA7FB6"/>
    <w:rsid w:val="00AB2B3E"/>
    <w:rsid w:val="00AB3F79"/>
    <w:rsid w:val="00AB6399"/>
    <w:rsid w:val="00AB6A51"/>
    <w:rsid w:val="00AC5614"/>
    <w:rsid w:val="00AC7B92"/>
    <w:rsid w:val="00AD1632"/>
    <w:rsid w:val="00AD5890"/>
    <w:rsid w:val="00AD7E9B"/>
    <w:rsid w:val="00AE0EA3"/>
    <w:rsid w:val="00AE4AA7"/>
    <w:rsid w:val="00AE66F9"/>
    <w:rsid w:val="00AE6DA0"/>
    <w:rsid w:val="00AF282F"/>
    <w:rsid w:val="00AF403A"/>
    <w:rsid w:val="00AF5185"/>
    <w:rsid w:val="00AF531B"/>
    <w:rsid w:val="00AF69AB"/>
    <w:rsid w:val="00B023AE"/>
    <w:rsid w:val="00B03793"/>
    <w:rsid w:val="00B04D93"/>
    <w:rsid w:val="00B05BB2"/>
    <w:rsid w:val="00B075CF"/>
    <w:rsid w:val="00B13AD4"/>
    <w:rsid w:val="00B17704"/>
    <w:rsid w:val="00B21817"/>
    <w:rsid w:val="00B3179E"/>
    <w:rsid w:val="00B335D4"/>
    <w:rsid w:val="00B33D31"/>
    <w:rsid w:val="00B362DE"/>
    <w:rsid w:val="00B3727D"/>
    <w:rsid w:val="00B442B6"/>
    <w:rsid w:val="00B46D21"/>
    <w:rsid w:val="00B51906"/>
    <w:rsid w:val="00B535F3"/>
    <w:rsid w:val="00B53B20"/>
    <w:rsid w:val="00B53D4C"/>
    <w:rsid w:val="00B572B4"/>
    <w:rsid w:val="00B57BED"/>
    <w:rsid w:val="00B6077D"/>
    <w:rsid w:val="00B634DD"/>
    <w:rsid w:val="00B642AD"/>
    <w:rsid w:val="00B665E8"/>
    <w:rsid w:val="00B70EBF"/>
    <w:rsid w:val="00B7164E"/>
    <w:rsid w:val="00B72BD4"/>
    <w:rsid w:val="00B768F3"/>
    <w:rsid w:val="00B77596"/>
    <w:rsid w:val="00B803BB"/>
    <w:rsid w:val="00B8095D"/>
    <w:rsid w:val="00B835E7"/>
    <w:rsid w:val="00B84B8B"/>
    <w:rsid w:val="00B8555B"/>
    <w:rsid w:val="00B85620"/>
    <w:rsid w:val="00B875EF"/>
    <w:rsid w:val="00B90495"/>
    <w:rsid w:val="00B91296"/>
    <w:rsid w:val="00B91406"/>
    <w:rsid w:val="00B91480"/>
    <w:rsid w:val="00B94C70"/>
    <w:rsid w:val="00B953D0"/>
    <w:rsid w:val="00BA0217"/>
    <w:rsid w:val="00BA17DF"/>
    <w:rsid w:val="00BA35F2"/>
    <w:rsid w:val="00BA51EA"/>
    <w:rsid w:val="00BB0929"/>
    <w:rsid w:val="00BB1367"/>
    <w:rsid w:val="00BB28DA"/>
    <w:rsid w:val="00BB2FC1"/>
    <w:rsid w:val="00BB6ABA"/>
    <w:rsid w:val="00BC0E9F"/>
    <w:rsid w:val="00BC2930"/>
    <w:rsid w:val="00BC57A6"/>
    <w:rsid w:val="00BC592E"/>
    <w:rsid w:val="00BC75A2"/>
    <w:rsid w:val="00BC7E5E"/>
    <w:rsid w:val="00BD1C77"/>
    <w:rsid w:val="00BD2DAE"/>
    <w:rsid w:val="00BD44A8"/>
    <w:rsid w:val="00BD7A4E"/>
    <w:rsid w:val="00BE7613"/>
    <w:rsid w:val="00BF05F3"/>
    <w:rsid w:val="00BF0734"/>
    <w:rsid w:val="00BF1812"/>
    <w:rsid w:val="00BF1D3B"/>
    <w:rsid w:val="00C03E12"/>
    <w:rsid w:val="00C04A27"/>
    <w:rsid w:val="00C04C81"/>
    <w:rsid w:val="00C13805"/>
    <w:rsid w:val="00C13A18"/>
    <w:rsid w:val="00C25BC4"/>
    <w:rsid w:val="00C30DBD"/>
    <w:rsid w:val="00C328CF"/>
    <w:rsid w:val="00C339B7"/>
    <w:rsid w:val="00C353C0"/>
    <w:rsid w:val="00C37893"/>
    <w:rsid w:val="00C45703"/>
    <w:rsid w:val="00C479D3"/>
    <w:rsid w:val="00C547A9"/>
    <w:rsid w:val="00C56CFB"/>
    <w:rsid w:val="00C57E2B"/>
    <w:rsid w:val="00C63770"/>
    <w:rsid w:val="00C64DC2"/>
    <w:rsid w:val="00C708EB"/>
    <w:rsid w:val="00C727AE"/>
    <w:rsid w:val="00C730E2"/>
    <w:rsid w:val="00C76934"/>
    <w:rsid w:val="00C7702A"/>
    <w:rsid w:val="00C80AD9"/>
    <w:rsid w:val="00C83AC2"/>
    <w:rsid w:val="00C93EDB"/>
    <w:rsid w:val="00C9643B"/>
    <w:rsid w:val="00C9702F"/>
    <w:rsid w:val="00CA0D8A"/>
    <w:rsid w:val="00CA604F"/>
    <w:rsid w:val="00CA61FC"/>
    <w:rsid w:val="00CA7B50"/>
    <w:rsid w:val="00CB1A63"/>
    <w:rsid w:val="00CB597B"/>
    <w:rsid w:val="00CC055D"/>
    <w:rsid w:val="00CC268C"/>
    <w:rsid w:val="00CC530C"/>
    <w:rsid w:val="00CD0BDD"/>
    <w:rsid w:val="00CD3EDF"/>
    <w:rsid w:val="00CD7B5C"/>
    <w:rsid w:val="00CE59C5"/>
    <w:rsid w:val="00CF2082"/>
    <w:rsid w:val="00CF2920"/>
    <w:rsid w:val="00D00EC2"/>
    <w:rsid w:val="00D00ED6"/>
    <w:rsid w:val="00D01283"/>
    <w:rsid w:val="00D02F26"/>
    <w:rsid w:val="00D056E7"/>
    <w:rsid w:val="00D05B5D"/>
    <w:rsid w:val="00D11AB4"/>
    <w:rsid w:val="00D1709D"/>
    <w:rsid w:val="00D1773D"/>
    <w:rsid w:val="00D214C6"/>
    <w:rsid w:val="00D219FF"/>
    <w:rsid w:val="00D21B21"/>
    <w:rsid w:val="00D21FB8"/>
    <w:rsid w:val="00D22221"/>
    <w:rsid w:val="00D314DF"/>
    <w:rsid w:val="00D34549"/>
    <w:rsid w:val="00D35BE6"/>
    <w:rsid w:val="00D377F8"/>
    <w:rsid w:val="00D4410C"/>
    <w:rsid w:val="00D4575B"/>
    <w:rsid w:val="00D458E0"/>
    <w:rsid w:val="00D47812"/>
    <w:rsid w:val="00D5060E"/>
    <w:rsid w:val="00D50EE0"/>
    <w:rsid w:val="00D51F4F"/>
    <w:rsid w:val="00D5245D"/>
    <w:rsid w:val="00D53E65"/>
    <w:rsid w:val="00D54393"/>
    <w:rsid w:val="00D5505E"/>
    <w:rsid w:val="00D62739"/>
    <w:rsid w:val="00D8455E"/>
    <w:rsid w:val="00D86C15"/>
    <w:rsid w:val="00D87DC2"/>
    <w:rsid w:val="00D974F0"/>
    <w:rsid w:val="00D97CFF"/>
    <w:rsid w:val="00DA2039"/>
    <w:rsid w:val="00DA2EEA"/>
    <w:rsid w:val="00DA351E"/>
    <w:rsid w:val="00DA5CC7"/>
    <w:rsid w:val="00DA7C5B"/>
    <w:rsid w:val="00DB1669"/>
    <w:rsid w:val="00DB203F"/>
    <w:rsid w:val="00DB25C9"/>
    <w:rsid w:val="00DB26A7"/>
    <w:rsid w:val="00DB29BE"/>
    <w:rsid w:val="00DB50C1"/>
    <w:rsid w:val="00DB6D6D"/>
    <w:rsid w:val="00DB7DCB"/>
    <w:rsid w:val="00DC45ED"/>
    <w:rsid w:val="00DC7485"/>
    <w:rsid w:val="00DE3EA7"/>
    <w:rsid w:val="00DF1478"/>
    <w:rsid w:val="00DF3173"/>
    <w:rsid w:val="00DF37C5"/>
    <w:rsid w:val="00DF44E3"/>
    <w:rsid w:val="00DF6221"/>
    <w:rsid w:val="00DF69B8"/>
    <w:rsid w:val="00E0153B"/>
    <w:rsid w:val="00E02CFE"/>
    <w:rsid w:val="00E038E4"/>
    <w:rsid w:val="00E03DAB"/>
    <w:rsid w:val="00E053EF"/>
    <w:rsid w:val="00E06C75"/>
    <w:rsid w:val="00E06E3F"/>
    <w:rsid w:val="00E32529"/>
    <w:rsid w:val="00E35E40"/>
    <w:rsid w:val="00E41C52"/>
    <w:rsid w:val="00E433C9"/>
    <w:rsid w:val="00E43C53"/>
    <w:rsid w:val="00E450EE"/>
    <w:rsid w:val="00E466F8"/>
    <w:rsid w:val="00E52B7B"/>
    <w:rsid w:val="00E542F2"/>
    <w:rsid w:val="00E56A1C"/>
    <w:rsid w:val="00E56BCE"/>
    <w:rsid w:val="00E60B15"/>
    <w:rsid w:val="00E60FD5"/>
    <w:rsid w:val="00E626DA"/>
    <w:rsid w:val="00E63033"/>
    <w:rsid w:val="00E6323D"/>
    <w:rsid w:val="00E64826"/>
    <w:rsid w:val="00E649BF"/>
    <w:rsid w:val="00E64C98"/>
    <w:rsid w:val="00E6531F"/>
    <w:rsid w:val="00E71BA5"/>
    <w:rsid w:val="00E732F8"/>
    <w:rsid w:val="00E7492D"/>
    <w:rsid w:val="00E76CAD"/>
    <w:rsid w:val="00E76D2A"/>
    <w:rsid w:val="00E8020D"/>
    <w:rsid w:val="00E83E7D"/>
    <w:rsid w:val="00E84E23"/>
    <w:rsid w:val="00E870DD"/>
    <w:rsid w:val="00E874B2"/>
    <w:rsid w:val="00E87A4E"/>
    <w:rsid w:val="00E901D5"/>
    <w:rsid w:val="00E90ABC"/>
    <w:rsid w:val="00E93B48"/>
    <w:rsid w:val="00E94B5F"/>
    <w:rsid w:val="00E97B0A"/>
    <w:rsid w:val="00EA0DEE"/>
    <w:rsid w:val="00EA1FB3"/>
    <w:rsid w:val="00EA2DCD"/>
    <w:rsid w:val="00EB0D2B"/>
    <w:rsid w:val="00EB2627"/>
    <w:rsid w:val="00EB2F3F"/>
    <w:rsid w:val="00EC0643"/>
    <w:rsid w:val="00EC0E6A"/>
    <w:rsid w:val="00ED39B2"/>
    <w:rsid w:val="00ED3ABA"/>
    <w:rsid w:val="00ED41D4"/>
    <w:rsid w:val="00ED506B"/>
    <w:rsid w:val="00ED6473"/>
    <w:rsid w:val="00EE20B2"/>
    <w:rsid w:val="00EE4356"/>
    <w:rsid w:val="00EE4362"/>
    <w:rsid w:val="00EE4E93"/>
    <w:rsid w:val="00EE5278"/>
    <w:rsid w:val="00EF2007"/>
    <w:rsid w:val="00F058B5"/>
    <w:rsid w:val="00F12A0E"/>
    <w:rsid w:val="00F12B07"/>
    <w:rsid w:val="00F14C98"/>
    <w:rsid w:val="00F15168"/>
    <w:rsid w:val="00F1585D"/>
    <w:rsid w:val="00F22379"/>
    <w:rsid w:val="00F22636"/>
    <w:rsid w:val="00F35072"/>
    <w:rsid w:val="00F36DB6"/>
    <w:rsid w:val="00F4045B"/>
    <w:rsid w:val="00F45B0C"/>
    <w:rsid w:val="00F45F0B"/>
    <w:rsid w:val="00F50CEB"/>
    <w:rsid w:val="00F52C8A"/>
    <w:rsid w:val="00F57214"/>
    <w:rsid w:val="00F5755D"/>
    <w:rsid w:val="00F60E00"/>
    <w:rsid w:val="00F61FAA"/>
    <w:rsid w:val="00F71541"/>
    <w:rsid w:val="00F72CA8"/>
    <w:rsid w:val="00F73E72"/>
    <w:rsid w:val="00F75395"/>
    <w:rsid w:val="00F83597"/>
    <w:rsid w:val="00F83F84"/>
    <w:rsid w:val="00F8744C"/>
    <w:rsid w:val="00F94291"/>
    <w:rsid w:val="00F94D3A"/>
    <w:rsid w:val="00F9538B"/>
    <w:rsid w:val="00F970F3"/>
    <w:rsid w:val="00FA238B"/>
    <w:rsid w:val="00FA340C"/>
    <w:rsid w:val="00FA7045"/>
    <w:rsid w:val="00FB1481"/>
    <w:rsid w:val="00FB4627"/>
    <w:rsid w:val="00FB506B"/>
    <w:rsid w:val="00FB5FB8"/>
    <w:rsid w:val="00FC0E5D"/>
    <w:rsid w:val="00FC19EC"/>
    <w:rsid w:val="00FC48FD"/>
    <w:rsid w:val="00FC5B22"/>
    <w:rsid w:val="00FD3D9D"/>
    <w:rsid w:val="00FD54B7"/>
    <w:rsid w:val="00FD7E41"/>
    <w:rsid w:val="00FE6183"/>
    <w:rsid w:val="00FE7164"/>
    <w:rsid w:val="00FE75C1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1E552"/>
  <w15:chartTrackingRefBased/>
  <w15:docId w15:val="{81BCE170-B8F0-45A7-AD2D-5956A398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27"/>
    <w:pPr>
      <w:bidi/>
      <w:spacing w:after="0"/>
      <w:jc w:val="both"/>
    </w:pPr>
    <w:rPr>
      <w:rFonts w:ascii="Calibri" w:eastAsiaTheme="minorEastAsia" w:hAnsi="Calibri" w:cs="B Nazanin"/>
      <w:sz w:val="24"/>
      <w:szCs w:val="26"/>
    </w:rPr>
  </w:style>
  <w:style w:type="paragraph" w:styleId="Heading1">
    <w:name w:val="heading 1"/>
    <w:basedOn w:val="Normal"/>
    <w:link w:val="Heading1Char"/>
    <w:autoRedefine/>
    <w:qFormat/>
    <w:rsid w:val="00EB2627"/>
    <w:pPr>
      <w:keepNext/>
      <w:spacing w:line="240" w:lineRule="auto"/>
      <w:outlineLvl w:val="0"/>
    </w:pPr>
    <w:rPr>
      <w:rFonts w:ascii="Ubuntu Light" w:eastAsia="IRNazanin" w:hAnsi="Ubuntu Light" w:cs="IRNazanin"/>
      <w:b/>
      <w:bCs/>
      <w:color w:val="29858F"/>
      <w:sz w:val="36"/>
      <w:szCs w:val="36"/>
    </w:rPr>
  </w:style>
  <w:style w:type="paragraph" w:styleId="Heading2">
    <w:name w:val="heading 2"/>
    <w:basedOn w:val="Normal"/>
    <w:link w:val="Heading2Char"/>
    <w:autoRedefine/>
    <w:unhideWhenUsed/>
    <w:qFormat/>
    <w:rsid w:val="00EB2627"/>
    <w:pPr>
      <w:keepNext/>
      <w:spacing w:line="240" w:lineRule="auto"/>
      <w:outlineLvl w:val="1"/>
    </w:pPr>
    <w:rPr>
      <w:rFonts w:ascii="Ubuntu Light" w:eastAsia="IRNazanin" w:hAnsi="Ubuntu Light" w:cs="IRNazanin"/>
      <w:b/>
      <w:bCs/>
      <w:color w:val="0070C0"/>
      <w:sz w:val="32"/>
      <w:szCs w:val="32"/>
      <w:lang w:bidi="fa-IR"/>
    </w:rPr>
  </w:style>
  <w:style w:type="paragraph" w:styleId="Heading3">
    <w:name w:val="heading 3"/>
    <w:basedOn w:val="Normal"/>
    <w:link w:val="Heading3Char"/>
    <w:autoRedefine/>
    <w:unhideWhenUsed/>
    <w:qFormat/>
    <w:rsid w:val="00EB2627"/>
    <w:pPr>
      <w:spacing w:line="240" w:lineRule="auto"/>
      <w:jc w:val="left"/>
      <w:outlineLvl w:val="2"/>
    </w:pPr>
    <w:rPr>
      <w:rFonts w:ascii="Ubuntu Light" w:eastAsia="IRNazanin" w:hAnsi="Ubuntu Light" w:cs="IRNazanin"/>
      <w:b/>
      <w:bCs/>
      <w:color w:val="9593D4" w:themeColor="text2" w:themeTint="66"/>
      <w:sz w:val="26"/>
      <w:lang w:bidi="fa-IR"/>
    </w:rPr>
  </w:style>
  <w:style w:type="paragraph" w:styleId="Heading4">
    <w:name w:val="heading 4"/>
    <w:basedOn w:val="Normal"/>
    <w:link w:val="Heading4Char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A84820"/>
    <w:pPr>
      <w:keepNext/>
      <w:spacing w:line="300" w:lineRule="auto"/>
      <w:ind w:left="1152" w:hanging="1152"/>
      <w:jc w:val="center"/>
      <w:outlineLvl w:val="5"/>
    </w:pPr>
    <w:rPr>
      <w:rFonts w:ascii="Times New Roman" w:eastAsia="Times New Roman" w:hAnsi="Times New Roman"/>
      <w:lang w:bidi="fa-IR"/>
    </w:rPr>
  </w:style>
  <w:style w:type="paragraph" w:styleId="Heading7">
    <w:name w:val="heading 7"/>
    <w:basedOn w:val="Normal"/>
    <w:next w:val="Normal"/>
    <w:link w:val="Heading7Char"/>
    <w:qFormat/>
    <w:rsid w:val="00A84820"/>
    <w:pPr>
      <w:keepNext/>
      <w:spacing w:line="300" w:lineRule="auto"/>
      <w:ind w:left="1296" w:hanging="1296"/>
      <w:jc w:val="lowKashida"/>
      <w:outlineLvl w:val="6"/>
    </w:pPr>
    <w:rPr>
      <w:rFonts w:ascii="Times New Roman" w:eastAsia="Times New Roman" w:hAnsi="Times New Roman"/>
      <w:lang w:bidi="fa-IR"/>
    </w:rPr>
  </w:style>
  <w:style w:type="paragraph" w:styleId="Heading8">
    <w:name w:val="heading 8"/>
    <w:basedOn w:val="Normal"/>
    <w:next w:val="Normal"/>
    <w:link w:val="Heading8Char"/>
    <w:qFormat/>
    <w:rsid w:val="00A84820"/>
    <w:pPr>
      <w:keepNext/>
      <w:spacing w:line="300" w:lineRule="auto"/>
      <w:ind w:left="1440" w:hanging="1440"/>
      <w:jc w:val="center"/>
      <w:outlineLvl w:val="7"/>
    </w:pPr>
    <w:rPr>
      <w:rFonts w:ascii="Times New Roman" w:eastAsia="Times New Roman" w:hAnsi="Times New Roman"/>
      <w:b/>
      <w:bCs/>
      <w:sz w:val="22"/>
      <w:lang w:bidi="fa-IR"/>
    </w:rPr>
  </w:style>
  <w:style w:type="paragraph" w:styleId="Heading9">
    <w:name w:val="heading 9"/>
    <w:basedOn w:val="Normal"/>
    <w:next w:val="Normal"/>
    <w:link w:val="Heading9Char"/>
    <w:qFormat/>
    <w:rsid w:val="00A84820"/>
    <w:pPr>
      <w:keepNext/>
      <w:spacing w:line="300" w:lineRule="auto"/>
      <w:ind w:left="1584" w:hanging="1584"/>
      <w:jc w:val="right"/>
      <w:outlineLvl w:val="8"/>
    </w:pPr>
    <w:rPr>
      <w:rFonts w:ascii="Times New Roman" w:eastAsia="Times New Roman" w:hAnsi="Times New Roman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2627"/>
    <w:rPr>
      <w:rFonts w:ascii="Ubuntu Light" w:eastAsia="IRNazanin" w:hAnsi="Ubuntu Light" w:cs="IRNazanin"/>
      <w:b/>
      <w:bCs/>
      <w:color w:val="29858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EB2627"/>
    <w:rPr>
      <w:rFonts w:ascii="Ubuntu Light" w:eastAsia="IRNazanin" w:hAnsi="Ubuntu Light" w:cs="IRNazanin"/>
      <w:b/>
      <w:bCs/>
      <w:color w:val="0070C0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EB2627"/>
    <w:rPr>
      <w:rFonts w:ascii="Ubuntu Light" w:eastAsia="IRNazanin" w:hAnsi="Ubuntu Light" w:cs="IRNazanin"/>
      <w:b/>
      <w:bCs/>
      <w:color w:val="9593D4" w:themeColor="text2" w:themeTint="66"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A84820"/>
    <w:rPr>
      <w:rFonts w:ascii="Times New Roman" w:eastAsia="Times New Roman" w:hAnsi="Times New Roman" w:cs="B Nazanin"/>
      <w:sz w:val="24"/>
      <w:szCs w:val="26"/>
      <w:lang w:bidi="fa-IR"/>
    </w:rPr>
  </w:style>
  <w:style w:type="character" w:customStyle="1" w:styleId="Heading7Char">
    <w:name w:val="Heading 7 Char"/>
    <w:basedOn w:val="DefaultParagraphFont"/>
    <w:link w:val="Heading7"/>
    <w:rsid w:val="00A84820"/>
    <w:rPr>
      <w:rFonts w:ascii="Times New Roman" w:eastAsia="Times New Roman" w:hAnsi="Times New Roman" w:cs="B Nazanin"/>
      <w:sz w:val="24"/>
      <w:szCs w:val="26"/>
      <w:lang w:bidi="fa-IR"/>
    </w:rPr>
  </w:style>
  <w:style w:type="character" w:customStyle="1" w:styleId="Heading8Char">
    <w:name w:val="Heading 8 Char"/>
    <w:basedOn w:val="DefaultParagraphFont"/>
    <w:link w:val="Heading8"/>
    <w:rsid w:val="00A84820"/>
    <w:rPr>
      <w:rFonts w:ascii="Times New Roman" w:eastAsia="Times New Roman" w:hAnsi="Times New Roman" w:cs="B Nazanin"/>
      <w:b/>
      <w:bCs/>
      <w:sz w:val="22"/>
      <w:szCs w:val="26"/>
      <w:lang w:bidi="fa-IR"/>
    </w:rPr>
  </w:style>
  <w:style w:type="character" w:customStyle="1" w:styleId="Heading9Char">
    <w:name w:val="Heading 9 Char"/>
    <w:basedOn w:val="DefaultParagraphFont"/>
    <w:link w:val="Heading9"/>
    <w:rsid w:val="00A84820"/>
    <w:rPr>
      <w:rFonts w:ascii="Times New Roman" w:eastAsia="Times New Roman" w:hAnsi="Times New Roman" w:cs="B Nazanin"/>
      <w:sz w:val="24"/>
      <w:szCs w:val="26"/>
      <w:lang w:bidi="fa-IR"/>
    </w:rPr>
  </w:style>
  <w:style w:type="paragraph" w:styleId="Title">
    <w:name w:val="Title"/>
    <w:basedOn w:val="Normal"/>
    <w:link w:val="TitleChar"/>
    <w:autoRedefine/>
    <w:uiPriority w:val="1"/>
    <w:qFormat/>
    <w:rsid w:val="00E52B7B"/>
    <w:pPr>
      <w:spacing w:line="240" w:lineRule="auto"/>
      <w:contextualSpacing/>
    </w:pPr>
    <w:rPr>
      <w:rFonts w:ascii="B Homa" w:eastAsia="B Homa" w:hAnsi="B Homa" w:cs="B Homa"/>
      <w:caps/>
      <w:color w:val="FFFFFF" w:themeColor="background1"/>
      <w:sz w:val="80"/>
      <w:szCs w:val="80"/>
      <w:lang w:bidi="fa-IR"/>
    </w:rPr>
  </w:style>
  <w:style w:type="character" w:customStyle="1" w:styleId="TitleChar">
    <w:name w:val="Title Char"/>
    <w:basedOn w:val="DefaultParagraphFont"/>
    <w:link w:val="Title"/>
    <w:uiPriority w:val="1"/>
    <w:rsid w:val="00E52B7B"/>
    <w:rPr>
      <w:rFonts w:ascii="B Homa" w:eastAsia="B Homa" w:hAnsi="B Homa" w:cs="B Homa"/>
      <w:caps/>
      <w:color w:val="FFFFFF" w:themeColor="background1"/>
      <w:sz w:val="80"/>
      <w:szCs w:val="80"/>
      <w:lang w:bidi="fa-IR"/>
    </w:rPr>
  </w:style>
  <w:style w:type="paragraph" w:styleId="Subtitle">
    <w:name w:val="Subtitle"/>
    <w:basedOn w:val="Normal"/>
    <w:link w:val="SubtitleChar"/>
    <w:autoRedefine/>
    <w:uiPriority w:val="4"/>
    <w:qFormat/>
    <w:rsid w:val="00E52B7B"/>
    <w:pPr>
      <w:contextualSpacing/>
    </w:pPr>
    <w:rPr>
      <w:rFonts w:ascii="B Homa" w:eastAsia="B Homa" w:hAnsi="B Homa" w:cs="B Homa"/>
      <w:color w:val="FFFFFF" w:themeColor="background1"/>
      <w:sz w:val="52"/>
      <w:szCs w:val="52"/>
      <w:lang w:bidi="fa-IR"/>
    </w:rPr>
  </w:style>
  <w:style w:type="character" w:customStyle="1" w:styleId="SubtitleChar">
    <w:name w:val="Subtitle Char"/>
    <w:basedOn w:val="DefaultParagraphFont"/>
    <w:link w:val="Subtitle"/>
    <w:uiPriority w:val="4"/>
    <w:rsid w:val="00E52B7B"/>
    <w:rPr>
      <w:rFonts w:ascii="B Homa" w:eastAsia="B Homa" w:hAnsi="B Homa" w:cs="B Homa"/>
      <w:color w:val="FFFFFF" w:themeColor="background1"/>
      <w:sz w:val="52"/>
      <w:szCs w:val="52"/>
      <w:lang w:bidi="fa-IR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BodyText">
    <w:name w:val="Body Text"/>
    <w:basedOn w:val="Normal"/>
    <w:link w:val="BodyTextChar"/>
    <w:rsid w:val="00107160"/>
    <w:pPr>
      <w:spacing w:line="240" w:lineRule="auto"/>
      <w:ind w:left="426"/>
    </w:pPr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107160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customStyle="1" w:styleId="TableText">
    <w:name w:val="Table Text"/>
    <w:basedOn w:val="Normal"/>
    <w:link w:val="TableTextChar"/>
    <w:rsid w:val="00107160"/>
    <w:pPr>
      <w:keepLines/>
      <w:spacing w:before="30" w:after="30" w:line="240" w:lineRule="auto"/>
      <w:ind w:left="426"/>
    </w:pPr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character" w:customStyle="1" w:styleId="TableTextChar">
    <w:name w:val="Table Text Char"/>
    <w:basedOn w:val="DefaultParagraphFont"/>
    <w:link w:val="TableText"/>
    <w:rsid w:val="00107160"/>
    <w:rPr>
      <w:rFonts w:ascii="Times New Roman" w:eastAsia="Times New Roman" w:hAnsi="Times New Roman" w:cs="Times New Roman"/>
      <w:sz w:val="20"/>
      <w:szCs w:val="20"/>
      <w:lang w:val="en-GB" w:eastAsia="nl-NL"/>
    </w:rPr>
  </w:style>
  <w:style w:type="paragraph" w:customStyle="1" w:styleId="HeadingBar">
    <w:name w:val="Heading Bar"/>
    <w:basedOn w:val="Normal"/>
    <w:next w:val="Normal"/>
    <w:rsid w:val="00107160"/>
    <w:pPr>
      <w:keepNext/>
      <w:keepLines/>
      <w:shd w:val="solid" w:color="006600" w:fill="auto"/>
      <w:spacing w:before="240" w:line="240" w:lineRule="auto"/>
      <w:ind w:left="426" w:right="7920"/>
    </w:pPr>
    <w:rPr>
      <w:rFonts w:ascii="Times New Roman" w:eastAsia="Times New Roman" w:hAnsi="Times New Roman" w:cs="Times New Roman"/>
      <w:color w:val="006600"/>
      <w:sz w:val="8"/>
      <w:szCs w:val="20"/>
      <w:lang w:val="en-GB" w:eastAsia="nl-NL"/>
    </w:rPr>
  </w:style>
  <w:style w:type="paragraph" w:customStyle="1" w:styleId="TableHeading">
    <w:name w:val="Table Heading"/>
    <w:basedOn w:val="TableText"/>
    <w:link w:val="TableHeadingChar"/>
    <w:rsid w:val="00107160"/>
    <w:pPr>
      <w:spacing w:before="120" w:after="120"/>
    </w:pPr>
    <w:rPr>
      <w:b/>
    </w:rPr>
  </w:style>
  <w:style w:type="character" w:customStyle="1" w:styleId="TableHeadingChar">
    <w:name w:val="Table Heading Char"/>
    <w:basedOn w:val="TableTextChar"/>
    <w:link w:val="TableHeading"/>
    <w:rsid w:val="00107160"/>
    <w:rPr>
      <w:rFonts w:ascii="Times New Roman" w:eastAsia="Times New Roman" w:hAnsi="Times New Roman" w:cs="Times New Roman"/>
      <w:b/>
      <w:sz w:val="20"/>
      <w:szCs w:val="20"/>
      <w:lang w:val="en-GB" w:eastAsia="nl-NL"/>
    </w:rPr>
  </w:style>
  <w:style w:type="paragraph" w:customStyle="1" w:styleId="Liste2">
    <w:name w:val="Liste2"/>
    <w:basedOn w:val="Normal"/>
    <w:rsid w:val="00107160"/>
    <w:pPr>
      <w:numPr>
        <w:numId w:val="1"/>
      </w:num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ZA"/>
    </w:rPr>
  </w:style>
  <w:style w:type="character" w:styleId="Hyperlink">
    <w:name w:val="Hyperlink"/>
    <w:basedOn w:val="DefaultParagraphFont"/>
    <w:uiPriority w:val="99"/>
    <w:unhideWhenUsed/>
    <w:rsid w:val="00C30DBD"/>
    <w:rPr>
      <w:color w:val="93C842" w:themeColor="hyperlink"/>
      <w:u w:val="single"/>
    </w:rPr>
  </w:style>
  <w:style w:type="paragraph" w:customStyle="1" w:styleId="Style1">
    <w:name w:val="Style1"/>
    <w:basedOn w:val="Normal"/>
    <w:link w:val="Style1Char"/>
    <w:rsid w:val="00B85620"/>
    <w:pPr>
      <w:spacing w:line="360" w:lineRule="auto"/>
      <w:ind w:firstLine="577"/>
      <w:jc w:val="lowKashida"/>
    </w:pPr>
    <w:rPr>
      <w:sz w:val="26"/>
    </w:rPr>
  </w:style>
  <w:style w:type="character" w:customStyle="1" w:styleId="Style1Char">
    <w:name w:val="Style1 Char"/>
    <w:basedOn w:val="DefaultParagraphFont"/>
    <w:link w:val="Style1"/>
    <w:rsid w:val="00B85620"/>
    <w:rPr>
      <w:rFonts w:eastAsiaTheme="minorEastAsia"/>
      <w:sz w:val="26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FE75C1"/>
    <w:pPr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7A042E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FE75C1"/>
    <w:pPr>
      <w:spacing w:after="100"/>
      <w:ind w:left="560"/>
    </w:pPr>
  </w:style>
  <w:style w:type="paragraph" w:styleId="TOC1">
    <w:name w:val="toc 1"/>
    <w:basedOn w:val="Normal"/>
    <w:next w:val="Normal"/>
    <w:autoRedefine/>
    <w:uiPriority w:val="39"/>
    <w:unhideWhenUsed/>
    <w:rsid w:val="00937C47"/>
    <w:pPr>
      <w:tabs>
        <w:tab w:val="right" w:leader="dot" w:pos="959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7E8"/>
    <w:pPr>
      <w:tabs>
        <w:tab w:val="right" w:leader="dot" w:pos="9592"/>
      </w:tabs>
      <w:spacing w:after="100"/>
      <w:ind w:left="280"/>
    </w:pPr>
  </w:style>
  <w:style w:type="paragraph" w:styleId="Caption">
    <w:name w:val="caption"/>
    <w:basedOn w:val="Normal"/>
    <w:next w:val="Normal"/>
    <w:unhideWhenUsed/>
    <w:qFormat/>
    <w:rsid w:val="001116E7"/>
    <w:pPr>
      <w:spacing w:after="200" w:line="240" w:lineRule="auto"/>
      <w:jc w:val="center"/>
    </w:pPr>
    <w:rPr>
      <w:i/>
      <w:iCs/>
      <w:sz w:val="20"/>
      <w:szCs w:val="22"/>
    </w:rPr>
  </w:style>
  <w:style w:type="paragraph" w:styleId="FootnoteText">
    <w:name w:val="footnote text"/>
    <w:basedOn w:val="Normal"/>
    <w:link w:val="FootnoteTextChar"/>
    <w:uiPriority w:val="99"/>
    <w:rsid w:val="00FA340C"/>
    <w:pPr>
      <w:tabs>
        <w:tab w:val="num" w:pos="720"/>
      </w:tabs>
      <w:bidi w:val="0"/>
      <w:spacing w:line="300" w:lineRule="auto"/>
      <w:ind w:left="720" w:hanging="720"/>
    </w:pPr>
    <w:rPr>
      <w:rFonts w:eastAsia="Times New Roman"/>
      <w:sz w:val="18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340C"/>
    <w:rPr>
      <w:rFonts w:ascii="Calibri" w:eastAsia="Times New Roman" w:hAnsi="Calibri" w:cs="B Nazanin"/>
      <w:szCs w:val="20"/>
      <w:lang w:bidi="fa-IR"/>
    </w:rPr>
  </w:style>
  <w:style w:type="character" w:styleId="FootnoteReference">
    <w:name w:val="footnote reference"/>
    <w:uiPriority w:val="99"/>
    <w:semiHidden/>
    <w:rsid w:val="0015228C"/>
    <w:rPr>
      <w:vertAlign w:val="superscript"/>
    </w:rPr>
  </w:style>
  <w:style w:type="paragraph" w:styleId="ListParagraph">
    <w:name w:val="List Paragraph"/>
    <w:aliases w:val="List Paragraph1,List Paragraph11,List Paragraph2,List Paragraph Char Char,b1,Number_1,Normal Sentence,lp1,SGLText List Paragraph,new,Colorful List - Accent 11,ListPar1,Bullets 2,List Paragraph21,list1,b1 + Justified,Figure_name,*Body 1"/>
    <w:basedOn w:val="Normal"/>
    <w:link w:val="ListParagraphChar"/>
    <w:uiPriority w:val="34"/>
    <w:qFormat/>
    <w:rsid w:val="00B72BD4"/>
    <w:pPr>
      <w:spacing w:after="200"/>
      <w:ind w:left="720"/>
      <w:contextualSpacing/>
      <w:jc w:val="left"/>
    </w:pPr>
    <w:rPr>
      <w:rFonts w:eastAsia="Times New Roman"/>
      <w:sz w:val="22"/>
      <w:lang w:bidi="fa-IR"/>
    </w:rPr>
  </w:style>
  <w:style w:type="character" w:customStyle="1" w:styleId="ListParagraphChar">
    <w:name w:val="List Paragraph Char"/>
    <w:aliases w:val="List Paragraph1 Char,List Paragraph11 Char,List Paragraph2 Char,List Paragraph Char Char Char,b1 Char,Number_1 Char,Normal Sentence Char,lp1 Char,SGLText List Paragraph Char,new Char,Colorful List - Accent 11 Char,ListPar1 Char"/>
    <w:link w:val="ListParagraph"/>
    <w:uiPriority w:val="34"/>
    <w:qFormat/>
    <w:rsid w:val="00B72BD4"/>
    <w:rPr>
      <w:rFonts w:ascii="Calibri" w:eastAsia="Times New Roman" w:hAnsi="Calibri" w:cs="B Nazanin"/>
      <w:sz w:val="22"/>
      <w:szCs w:val="26"/>
      <w:lang w:bidi="fa-IR"/>
    </w:rPr>
  </w:style>
  <w:style w:type="table" w:styleId="TableGrid">
    <w:name w:val="Table Grid"/>
    <w:basedOn w:val="TableNormal"/>
    <w:uiPriority w:val="39"/>
    <w:rsid w:val="0028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2810C8"/>
    <w:pPr>
      <w:spacing w:after="0" w:line="240" w:lineRule="auto"/>
    </w:pPr>
    <w:tblPr>
      <w:tblStyleRowBandSize w:val="1"/>
      <w:tblStyleColBandSize w:val="1"/>
      <w:tblBorders>
        <w:top w:val="single" w:sz="4" w:space="0" w:color="8BE4DB" w:themeColor="accent3" w:themeTint="66"/>
        <w:left w:val="single" w:sz="4" w:space="0" w:color="8BE4DB" w:themeColor="accent3" w:themeTint="66"/>
        <w:bottom w:val="single" w:sz="4" w:space="0" w:color="8BE4DB" w:themeColor="accent3" w:themeTint="66"/>
        <w:right w:val="single" w:sz="4" w:space="0" w:color="8BE4DB" w:themeColor="accent3" w:themeTint="66"/>
        <w:insideH w:val="single" w:sz="4" w:space="0" w:color="8BE4DB" w:themeColor="accent3" w:themeTint="66"/>
        <w:insideV w:val="single" w:sz="4" w:space="0" w:color="8B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1D6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6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9B6AEA"/>
  </w:style>
  <w:style w:type="paragraph" w:styleId="TOC4">
    <w:name w:val="toc 4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660"/>
      <w:jc w:val="left"/>
    </w:pPr>
    <w:rPr>
      <w:rFonts w:ascii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880"/>
      <w:jc w:val="left"/>
    </w:pPr>
    <w:rPr>
      <w:rFonts w:ascii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1100"/>
      <w:jc w:val="left"/>
    </w:pPr>
    <w:rPr>
      <w:rFonts w:ascii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1320"/>
      <w:jc w:val="left"/>
    </w:pPr>
    <w:rPr>
      <w:rFonts w:ascii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1540"/>
      <w:jc w:val="left"/>
    </w:pPr>
    <w:rPr>
      <w:rFonts w:ascii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32011"/>
    <w:pPr>
      <w:bidi w:val="0"/>
      <w:spacing w:after="100" w:line="259" w:lineRule="auto"/>
      <w:ind w:left="1760"/>
      <w:jc w:val="left"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D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DAB"/>
    <w:rPr>
      <w:rFonts w:ascii="Segoe UI" w:eastAsiaTheme="minorEastAsia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0E0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B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BD5"/>
    <w:rPr>
      <w:rFonts w:ascii="Calibri" w:eastAsiaTheme="minorEastAsia" w:hAnsi="Calibr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BD5"/>
    <w:rPr>
      <w:rFonts w:ascii="Calibri" w:eastAsiaTheme="minorEastAsia" w:hAnsi="Calibri" w:cs="B Nazanin"/>
      <w:b/>
      <w:bCs/>
      <w:sz w:val="20"/>
      <w:szCs w:val="20"/>
    </w:rPr>
  </w:style>
  <w:style w:type="paragraph" w:customStyle="1" w:styleId="s1">
    <w:name w:val="s1"/>
    <w:basedOn w:val="Normal"/>
    <w:next w:val="Normal"/>
    <w:autoRedefine/>
    <w:qFormat/>
    <w:rsid w:val="0058176F"/>
    <w:pPr>
      <w:keepNext/>
      <w:numPr>
        <w:numId w:val="2"/>
      </w:numPr>
      <w:shd w:val="clear" w:color="auto" w:fill="D9D9D9" w:themeFill="background1" w:themeFillShade="D9"/>
      <w:adjustRightInd w:val="0"/>
      <w:spacing w:before="480" w:after="120" w:line="240" w:lineRule="auto"/>
      <w:textAlignment w:val="baseline"/>
    </w:pPr>
    <w:rPr>
      <w:rFonts w:ascii="Arial" w:eastAsia="Times New Roman" w:hAnsi="Arial"/>
      <w:b/>
      <w:bCs/>
      <w:szCs w:val="28"/>
      <w:lang w:bidi="fa-IR"/>
    </w:rPr>
  </w:style>
  <w:style w:type="paragraph" w:customStyle="1" w:styleId="s2">
    <w:name w:val="s2"/>
    <w:basedOn w:val="s1"/>
    <w:next w:val="Normal"/>
    <w:autoRedefine/>
    <w:qFormat/>
    <w:rsid w:val="0058176F"/>
    <w:pPr>
      <w:numPr>
        <w:ilvl w:val="1"/>
      </w:numPr>
      <w:spacing w:before="240"/>
    </w:pPr>
    <w:rPr>
      <w:sz w:val="22"/>
      <w:szCs w:val="24"/>
    </w:rPr>
  </w:style>
  <w:style w:type="paragraph" w:customStyle="1" w:styleId="s3">
    <w:name w:val="s3"/>
    <w:basedOn w:val="s2"/>
    <w:next w:val="Normal"/>
    <w:autoRedefine/>
    <w:qFormat/>
    <w:rsid w:val="0058176F"/>
    <w:pPr>
      <w:numPr>
        <w:ilvl w:val="2"/>
      </w:numPr>
    </w:pPr>
  </w:style>
  <w:style w:type="paragraph" w:customStyle="1" w:styleId="s4">
    <w:name w:val="s4"/>
    <w:basedOn w:val="s3"/>
    <w:next w:val="Normal"/>
    <w:autoRedefine/>
    <w:qFormat/>
    <w:rsid w:val="0058176F"/>
    <w:pPr>
      <w:numPr>
        <w:ilvl w:val="3"/>
      </w:numPr>
      <w:spacing w:before="360"/>
    </w:pPr>
    <w:rPr>
      <w:sz w:val="20"/>
    </w:rPr>
  </w:style>
  <w:style w:type="paragraph" w:customStyle="1" w:styleId="s5">
    <w:name w:val="s5"/>
    <w:basedOn w:val="s4"/>
    <w:next w:val="Normal"/>
    <w:autoRedefine/>
    <w:qFormat/>
    <w:rsid w:val="0058176F"/>
    <w:pPr>
      <w:numPr>
        <w:ilvl w:val="4"/>
      </w:numPr>
    </w:pPr>
    <w:rPr>
      <w:rFonts w:eastAsiaTheme="majorEastAsia"/>
      <w:b w:val="0"/>
      <w:bCs w:val="0"/>
    </w:rPr>
  </w:style>
  <w:style w:type="paragraph" w:customStyle="1" w:styleId="s6">
    <w:name w:val="s6"/>
    <w:basedOn w:val="s5"/>
    <w:next w:val="Normal"/>
    <w:autoRedefine/>
    <w:qFormat/>
    <w:rsid w:val="0058176F"/>
    <w:pPr>
      <w:numPr>
        <w:ilvl w:val="5"/>
      </w:numPr>
    </w:pPr>
  </w:style>
  <w:style w:type="paragraph" w:customStyle="1" w:styleId="s7">
    <w:name w:val="s7"/>
    <w:basedOn w:val="s6"/>
    <w:qFormat/>
    <w:rsid w:val="0058176F"/>
    <w:pPr>
      <w:numPr>
        <w:ilvl w:val="6"/>
      </w:numPr>
    </w:pPr>
  </w:style>
  <w:style w:type="paragraph" w:customStyle="1" w:styleId="s8">
    <w:name w:val="s8"/>
    <w:basedOn w:val="s7"/>
    <w:qFormat/>
    <w:rsid w:val="0058176F"/>
    <w:pPr>
      <w:numPr>
        <w:ilvl w:val="7"/>
      </w:numPr>
    </w:pPr>
  </w:style>
  <w:style w:type="paragraph" w:customStyle="1" w:styleId="s9">
    <w:name w:val="s9"/>
    <w:basedOn w:val="s8"/>
    <w:qFormat/>
    <w:rsid w:val="0058176F"/>
    <w:pPr>
      <w:numPr>
        <w:ilvl w:val="8"/>
      </w:numPr>
    </w:pPr>
  </w:style>
  <w:style w:type="paragraph" w:styleId="NormalWeb">
    <w:name w:val="Normal (Web)"/>
    <w:basedOn w:val="Normal"/>
    <w:uiPriority w:val="99"/>
    <w:semiHidden/>
    <w:unhideWhenUsed/>
    <w:rsid w:val="00183CA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fa-IR"/>
    </w:rPr>
  </w:style>
  <w:style w:type="table" w:styleId="GridTable5Dark-Accent3">
    <w:name w:val="Grid Table 5 Dark Accent 3"/>
    <w:basedOn w:val="TableNormal"/>
    <w:uiPriority w:val="50"/>
    <w:rsid w:val="00BF07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7D7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7D74" w:themeFill="accent3"/>
      </w:tcPr>
    </w:tblStylePr>
    <w:tblStylePr w:type="band1Vert">
      <w:tblPr/>
      <w:tcPr>
        <w:shd w:val="clear" w:color="auto" w:fill="8BE4DB" w:themeFill="accent3" w:themeFillTint="66"/>
      </w:tcPr>
    </w:tblStylePr>
    <w:tblStylePr w:type="band1Horz">
      <w:tblPr/>
      <w:tcPr>
        <w:shd w:val="clear" w:color="auto" w:fill="8BE4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7F2BE0"/>
    <w:pPr>
      <w:spacing w:after="0" w:line="240" w:lineRule="auto"/>
    </w:pPr>
    <w:tblPr>
      <w:tblStyleRowBandSize w:val="1"/>
      <w:tblStyleColBandSize w:val="1"/>
      <w:tblBorders>
        <w:top w:val="single" w:sz="4" w:space="0" w:color="51D6CA" w:themeColor="accent3" w:themeTint="99"/>
        <w:left w:val="single" w:sz="4" w:space="0" w:color="51D6CA" w:themeColor="accent3" w:themeTint="99"/>
        <w:bottom w:val="single" w:sz="4" w:space="0" w:color="51D6CA" w:themeColor="accent3" w:themeTint="99"/>
        <w:right w:val="single" w:sz="4" w:space="0" w:color="51D6CA" w:themeColor="accent3" w:themeTint="99"/>
        <w:insideH w:val="single" w:sz="4" w:space="0" w:color="51D6CA" w:themeColor="accent3" w:themeTint="99"/>
        <w:insideV w:val="single" w:sz="4" w:space="0" w:color="51D6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7D74" w:themeColor="accent3"/>
          <w:left w:val="single" w:sz="4" w:space="0" w:color="1D7D74" w:themeColor="accent3"/>
          <w:bottom w:val="single" w:sz="4" w:space="0" w:color="1D7D74" w:themeColor="accent3"/>
          <w:right w:val="single" w:sz="4" w:space="0" w:color="1D7D74" w:themeColor="accent3"/>
          <w:insideH w:val="nil"/>
          <w:insideV w:val="nil"/>
        </w:tcBorders>
        <w:shd w:val="clear" w:color="auto" w:fill="1D7D74" w:themeFill="accent3"/>
      </w:tcPr>
    </w:tblStylePr>
    <w:tblStylePr w:type="lastRow">
      <w:rPr>
        <w:b/>
        <w:bCs/>
      </w:rPr>
      <w:tblPr/>
      <w:tcPr>
        <w:tcBorders>
          <w:top w:val="double" w:sz="4" w:space="0" w:color="1D7D7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1ED" w:themeFill="accent3" w:themeFillTint="33"/>
      </w:tcPr>
    </w:tblStylePr>
    <w:tblStylePr w:type="band1Horz">
      <w:tblPr/>
      <w:tcPr>
        <w:shd w:val="clear" w:color="auto" w:fill="C5F1ED" w:themeFill="accent3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09CA"/>
    <w:rPr>
      <w:color w:val="605E5C"/>
      <w:shd w:val="clear" w:color="auto" w:fill="E1DFDD"/>
    </w:rPr>
  </w:style>
  <w:style w:type="table" w:styleId="ListTable4-Accent3">
    <w:name w:val="List Table 4 Accent 3"/>
    <w:aliases w:val="ASA2"/>
    <w:basedOn w:val="TableNormal"/>
    <w:uiPriority w:val="49"/>
    <w:rsid w:val="00C727AE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51D6CA" w:themeColor="accent3" w:themeTint="99"/>
        <w:left w:val="single" w:sz="4" w:space="0" w:color="51D6CA" w:themeColor="accent3" w:themeTint="99"/>
        <w:bottom w:val="single" w:sz="4" w:space="0" w:color="51D6CA" w:themeColor="accent3" w:themeTint="99"/>
        <w:right w:val="single" w:sz="4" w:space="0" w:color="51D6CA" w:themeColor="accent3" w:themeTint="99"/>
        <w:insideH w:val="single" w:sz="4" w:space="0" w:color="51D6CA" w:themeColor="accent3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00A9BA"/>
      </w:tcPr>
    </w:tblStylePr>
    <w:tblStylePr w:type="lastRow">
      <w:rPr>
        <w:b/>
        <w:bCs/>
      </w:rPr>
      <w:tblPr/>
      <w:tcPr>
        <w:tcBorders>
          <w:top w:val="double" w:sz="4" w:space="0" w:color="51D6CA" w:themeColor="accent3" w:themeTint="99"/>
        </w:tcBorders>
      </w:tcPr>
    </w:tblStylePr>
    <w:tblStylePr w:type="firstCol">
      <w:rPr>
        <w:rFonts w:ascii="Ubuntu Light" w:hAnsi="Ubuntu Light" w:cs="IRNazanin"/>
        <w:b/>
        <w:bCs/>
        <w:color w:val="FFFFFF" w:themeColor="background1"/>
      </w:rPr>
      <w:tblPr/>
      <w:tcPr>
        <w:shd w:val="clear" w:color="auto" w:fill="00A9BA"/>
      </w:tcPr>
    </w:tblStylePr>
    <w:tblStylePr w:type="lastCol">
      <w:rPr>
        <w:b/>
        <w:bCs/>
      </w:rPr>
    </w:tblStylePr>
    <w:tblStylePr w:type="band1Vert">
      <w:tblPr/>
      <w:tcPr>
        <w:shd w:val="clear" w:color="auto" w:fill="C5F1ED" w:themeFill="accent3" w:themeFillTint="33"/>
      </w:tcPr>
    </w:tblStylePr>
    <w:tblStylePr w:type="band1Horz">
      <w:tblPr/>
      <w:tcPr>
        <w:shd w:val="clear" w:color="auto" w:fill="C5F1ED" w:themeFill="accent3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ListTable4-Accent5">
    <w:name w:val="List Table 4 Accent 5"/>
    <w:basedOn w:val="TableNormal"/>
    <w:uiPriority w:val="49"/>
    <w:rsid w:val="00101C53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BED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ListTable4">
    <w:name w:val="List Table 4"/>
    <w:basedOn w:val="TableNormal"/>
    <w:uiPriority w:val="49"/>
    <w:rsid w:val="0080376C"/>
    <w:pPr>
      <w:spacing w:after="0" w:line="240" w:lineRule="auto"/>
    </w:pPr>
    <w:tblPr>
      <w:tblStyleRowBandSize w:val="1"/>
      <w:tblStyleColBandSize w:val="1"/>
      <w:tblBorders>
        <w:top w:val="single" w:sz="4" w:space="0" w:color="6E7378" w:themeColor="text1" w:themeTint="99"/>
        <w:left w:val="single" w:sz="4" w:space="0" w:color="6E7378" w:themeColor="text1" w:themeTint="99"/>
        <w:bottom w:val="single" w:sz="4" w:space="0" w:color="6E7378" w:themeColor="text1" w:themeTint="99"/>
        <w:right w:val="single" w:sz="4" w:space="0" w:color="6E7378" w:themeColor="text1" w:themeTint="99"/>
        <w:insideH w:val="single" w:sz="4" w:space="0" w:color="6E737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61718" w:themeColor="text1"/>
          <w:left w:val="single" w:sz="4" w:space="0" w:color="161718" w:themeColor="text1"/>
          <w:bottom w:val="single" w:sz="4" w:space="0" w:color="161718" w:themeColor="text1"/>
          <w:right w:val="single" w:sz="4" w:space="0" w:color="161718" w:themeColor="text1"/>
          <w:insideH w:val="nil"/>
        </w:tcBorders>
        <w:shd w:val="clear" w:color="auto" w:fill="161718" w:themeFill="text1"/>
      </w:tcPr>
    </w:tblStylePr>
    <w:tblStylePr w:type="lastRow">
      <w:rPr>
        <w:b/>
        <w:bCs/>
      </w:rPr>
      <w:tblPr/>
      <w:tcPr>
        <w:tcBorders>
          <w:top w:val="double" w:sz="4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0870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ListTable3-Accent6">
    <w:name w:val="List Table 3 Accent 6"/>
    <w:basedOn w:val="TableNormal"/>
    <w:uiPriority w:val="48"/>
    <w:rsid w:val="00A13974"/>
    <w:pPr>
      <w:spacing w:after="0" w:line="240" w:lineRule="auto"/>
    </w:pPr>
    <w:tblPr>
      <w:tblStyleRowBandSize w:val="1"/>
      <w:tblStyleColBandSize w:val="1"/>
      <w:tblBorders>
        <w:top w:val="single" w:sz="4" w:space="0" w:color="A4063E" w:themeColor="accent6"/>
        <w:left w:val="single" w:sz="4" w:space="0" w:color="A4063E" w:themeColor="accent6"/>
        <w:bottom w:val="single" w:sz="4" w:space="0" w:color="A4063E" w:themeColor="accent6"/>
        <w:right w:val="single" w:sz="4" w:space="0" w:color="A4063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063E" w:themeColor="accent6"/>
          <w:right w:val="single" w:sz="4" w:space="0" w:color="A4063E" w:themeColor="accent6"/>
        </w:tcBorders>
      </w:tcPr>
    </w:tblStylePr>
    <w:tblStylePr w:type="band1Horz">
      <w:tblPr/>
      <w:tcPr>
        <w:tcBorders>
          <w:top w:val="single" w:sz="4" w:space="0" w:color="A4063E" w:themeColor="accent6"/>
          <w:bottom w:val="single" w:sz="4" w:space="0" w:color="A4063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063E" w:themeColor="accent6"/>
          <w:left w:val="nil"/>
        </w:tcBorders>
      </w:tcPr>
    </w:tblStylePr>
    <w:tblStylePr w:type="swCell">
      <w:tblPr/>
      <w:tcPr>
        <w:tcBorders>
          <w:top w:val="double" w:sz="4" w:space="0" w:color="A4063E" w:themeColor="accent6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8B49A1"/>
    <w:pPr>
      <w:spacing w:after="0" w:line="240" w:lineRule="auto"/>
    </w:pPr>
    <w:tblPr>
      <w:tblStyleRowBandSize w:val="1"/>
      <w:tblStyleColBandSize w:val="1"/>
      <w:tblBorders>
        <w:top w:val="single" w:sz="4" w:space="0" w:color="F74484" w:themeColor="accent4" w:themeTint="99"/>
        <w:left w:val="single" w:sz="4" w:space="0" w:color="F74484" w:themeColor="accent4" w:themeTint="99"/>
        <w:bottom w:val="single" w:sz="4" w:space="0" w:color="F74484" w:themeColor="accent4" w:themeTint="99"/>
        <w:right w:val="single" w:sz="4" w:space="0" w:color="F74484" w:themeColor="accent4" w:themeTint="99"/>
        <w:insideH w:val="single" w:sz="4" w:space="0" w:color="F744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0745" w:themeColor="accent4"/>
          <w:left w:val="single" w:sz="4" w:space="0" w:color="B50745" w:themeColor="accent4"/>
          <w:bottom w:val="single" w:sz="4" w:space="0" w:color="B50745" w:themeColor="accent4"/>
          <w:right w:val="single" w:sz="4" w:space="0" w:color="B50745" w:themeColor="accent4"/>
          <w:insideH w:val="nil"/>
        </w:tcBorders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F744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5" w:themeFill="accent4" w:themeFillTint="33"/>
      </w:tcPr>
    </w:tblStylePr>
    <w:tblStylePr w:type="band1Horz">
      <w:tblPr/>
      <w:tcPr>
        <w:shd w:val="clear" w:color="auto" w:fill="FCC0D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.asadi.BEHSA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E374B-8013-451F-8BCE-81528604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63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معماری جدید معاملات</vt:lpstr>
    </vt:vector>
  </TitlesOfParts>
  <Company>ویستا سامانه آسا</Company>
  <LinksUpToDate>false</LinksUpToDate>
  <CharactersWithSpaces>4044</CharactersWithSpaces>
  <SharedDoc>false</SharedDoc>
  <HyperlinkBase>ملیسا نصیری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معماری جدید معاملات</dc:title>
  <dc:subject>سند SRS - معماری جدید معاملات</dc:subject>
  <dc:creator>Reza Nejadi</dc:creator>
  <cp:keywords>SRS,Trades</cp:keywords>
  <dc:description/>
  <cp:lastModifiedBy>Seyed Ali Azimi</cp:lastModifiedBy>
  <cp:revision>78</cp:revision>
  <cp:lastPrinted>2022-11-27T06:22:00Z</cp:lastPrinted>
  <dcterms:created xsi:type="dcterms:W3CDTF">2023-11-26T06:04:00Z</dcterms:created>
  <dcterms:modified xsi:type="dcterms:W3CDTF">2023-11-29T07:58:00Z</dcterms:modified>
  <cp:category>سند SRS</cp:category>
</cp:coreProperties>
</file>